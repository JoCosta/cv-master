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674"/>
        <w:gridCol w:w="417"/>
        <w:gridCol w:w="3479"/>
        <w:gridCol w:w="2736"/>
      </w:tblGrid>
      <w:tr w:rsidR="004B4147" w:rsidRPr="00D9329C" w14:paraId="431CF55D" w14:textId="77777777" w:rsidTr="00A21AF8">
        <w:tc>
          <w:tcPr>
            <w:tcW w:w="2160" w:type="dxa"/>
            <w:gridSpan w:val="2"/>
          </w:tcPr>
          <w:p w14:paraId="4A179394" w14:textId="77777777" w:rsidR="004B4147" w:rsidRPr="00D9329C" w:rsidRDefault="004B4147" w:rsidP="004B4147">
            <w:pPr>
              <w:pStyle w:val="Logo"/>
              <w:rPr>
                <w:lang w:val="en-GB"/>
              </w:rPr>
            </w:pPr>
            <w:r w:rsidRPr="00D9329C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78900663" wp14:editId="4852049E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746EEA9" w14:textId="77777777" w:rsidR="004B4147" w:rsidRDefault="00E94058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sdt>
                                      <w:sdtPr>
                                        <w:id w:val="-533960766"/>
                                        <w:placeholder>
                                          <w:docPart w:val="65BF80BDD00F1A428E509A69EF4BF725"/>
                                        </w:placeholder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r w:rsidR="004B4147">
                                          <w:rPr>
                                            <w:lang w:val="en-GB" w:bidi="en-GB"/>
                                          </w:rPr>
                                          <w:t>M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CF9F914" w14:textId="77777777" w:rsidR="004B4147" w:rsidRDefault="00E94058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sdt>
                                      <w:sdtPr>
                                        <w:id w:val="-494802718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r w:rsidR="004B4147">
                                          <w:rPr>
                                            <w:lang w:val="en-GB" w:bidi="en-GB"/>
                                          </w:rPr>
                                          <w:t>K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900663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      <v:textbox inset="0,0,0,0">
                          <w:txbxContent>
                            <w:p w14:paraId="6746EEA9" w14:textId="77777777" w:rsidR="004B4147" w:rsidRDefault="00E94058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sdt>
                                <w:sdtPr>
                                  <w:id w:val="-533960766"/>
                                  <w:placeholder>
                                    <w:docPart w:val="65BF80BDD00F1A428E509A69EF4BF725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r w:rsidR="004B4147">
                                    <w:rPr>
                                      <w:lang w:val="en-GB" w:bidi="en-GB"/>
                                    </w:rPr>
                                    <w:t>M</w:t>
                                  </w:r>
                                </w:sdtContent>
                              </w:sdt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      <v:textbox inset="0,0,0,0">
                          <w:txbxContent>
                            <w:p w14:paraId="2CF9F914" w14:textId="77777777" w:rsidR="004B4147" w:rsidRDefault="00E94058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sdt>
                                <w:sdtPr>
                                  <w:id w:val="-494802718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r w:rsidR="004B4147">
                                    <w:rPr>
                                      <w:lang w:val="en-GB" w:bidi="en-GB"/>
                                    </w:rPr>
                                    <w:t>K</w:t>
                                  </w:r>
                                </w:sdtContent>
                              </w:sdt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&#13;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sdt>
            <w:sdtPr>
              <w:rPr>
                <w:lang w:val="en-GB"/>
              </w:rPr>
              <w:id w:val="2067130798"/>
              <w:placeholder>
                <w:docPart w:val="FD73715C1E28634281E390920703A0AC"/>
              </w:placeholder>
              <w:temporary/>
              <w:showingPlcHdr/>
              <w15:appearance w15:val="hidden"/>
            </w:sdtPr>
            <w:sdtEndPr/>
            <w:sdtContent>
              <w:p w14:paraId="0585610C" w14:textId="77777777" w:rsidR="004B4147" w:rsidRPr="00D9329C" w:rsidRDefault="004B4147" w:rsidP="004B4147">
                <w:pPr>
                  <w:pStyle w:val="Title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Mira</w:t>
                </w:r>
              </w:p>
            </w:sdtContent>
          </w:sdt>
          <w:sdt>
            <w:sdtPr>
              <w:rPr>
                <w:lang w:val="en-GB"/>
              </w:rPr>
              <w:id w:val="1233043722"/>
              <w:placeholder>
                <w:docPart w:val="81BA2104FEA06C47805883C026172014"/>
              </w:placeholder>
              <w:temporary/>
              <w:showingPlcHdr/>
              <w15:appearance w15:val="hidden"/>
            </w:sdtPr>
            <w:sdtEndPr/>
            <w:sdtContent>
              <w:p w14:paraId="68E8B963" w14:textId="77777777" w:rsidR="004B4147" w:rsidRPr="00D9329C" w:rsidRDefault="004B4147" w:rsidP="00A21AF8">
                <w:pPr>
                  <w:pStyle w:val="Subtitle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Brown</w:t>
                </w:r>
              </w:p>
            </w:sdtContent>
          </w:sdt>
        </w:tc>
      </w:tr>
      <w:tr w:rsidR="00A21AF8" w:rsidRPr="00D9329C" w14:paraId="4F29E06F" w14:textId="77777777" w:rsidTr="007772B1">
        <w:tc>
          <w:tcPr>
            <w:tcW w:w="2160" w:type="dxa"/>
            <w:gridSpan w:val="2"/>
          </w:tcPr>
          <w:p w14:paraId="48FDC7ED" w14:textId="77777777" w:rsidR="00A21AF8" w:rsidRPr="00D9329C" w:rsidRDefault="00A21AF8" w:rsidP="000161E1">
            <w:pPr>
              <w:rPr>
                <w:lang w:val="en-GB"/>
              </w:rPr>
            </w:pPr>
          </w:p>
        </w:tc>
        <w:sdt>
          <w:sdtPr>
            <w:rPr>
              <w:lang w:val="en-GB"/>
            </w:rPr>
            <w:id w:val="1657184022"/>
            <w:placeholder>
              <w:docPart w:val="A24606CEE5F35F4FB3E255383D62C5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8640" w:type="dxa"/>
                <w:gridSpan w:val="4"/>
                <w:tcBorders>
                  <w:top w:val="single" w:sz="4" w:space="0" w:color="FFFFFF" w:themeColor="background1"/>
                </w:tcBorders>
              </w:tcPr>
              <w:p w14:paraId="4AEBB274" w14:textId="77777777" w:rsidR="00A21AF8" w:rsidRPr="00D9329C" w:rsidRDefault="00A21AF8" w:rsidP="00A21AF8">
                <w:pPr>
                  <w:pStyle w:val="Jobtitle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PROFESSIONAL TITLE</w:t>
                </w:r>
              </w:p>
            </w:tc>
          </w:sdtContent>
        </w:sdt>
      </w:tr>
      <w:tr w:rsidR="007772B1" w:rsidRPr="00D9329C" w14:paraId="7B7CA27F" w14:textId="77777777" w:rsidTr="00C777FF">
        <w:trPr>
          <w:trHeight w:val="720"/>
        </w:trPr>
        <w:tc>
          <w:tcPr>
            <w:tcW w:w="2160" w:type="dxa"/>
            <w:gridSpan w:val="2"/>
          </w:tcPr>
          <w:p w14:paraId="1493E96E" w14:textId="77777777" w:rsidR="007772B1" w:rsidRPr="00D9329C" w:rsidRDefault="007772B1" w:rsidP="00A21AF8">
            <w:pPr>
              <w:rPr>
                <w:lang w:val="en-GB"/>
              </w:rPr>
            </w:pPr>
          </w:p>
        </w:tc>
        <w:tc>
          <w:tcPr>
            <w:tcW w:w="8640" w:type="dxa"/>
            <w:gridSpan w:val="4"/>
          </w:tcPr>
          <w:p w14:paraId="096ED20B" w14:textId="77777777" w:rsidR="007772B1" w:rsidRPr="00D9329C" w:rsidRDefault="007772B1" w:rsidP="00A21AF8">
            <w:pPr>
              <w:pStyle w:val="Jobtitle"/>
              <w:rPr>
                <w:lang w:val="en-GB"/>
              </w:rPr>
            </w:pPr>
          </w:p>
        </w:tc>
      </w:tr>
      <w:tr w:rsidR="00BF0DAF" w:rsidRPr="00D9329C" w14:paraId="516B7C55" w14:textId="77777777" w:rsidTr="00452292">
        <w:tc>
          <w:tcPr>
            <w:tcW w:w="540" w:type="dxa"/>
            <w:vAlign w:val="center"/>
          </w:tcPr>
          <w:p w14:paraId="7772CC4F" w14:textId="77777777" w:rsidR="00BF0DAF" w:rsidRPr="00D9329C" w:rsidRDefault="00BF0DAF" w:rsidP="00BF0DAF">
            <w:pPr>
              <w:pStyle w:val="Contact"/>
              <w:rPr>
                <w:lang w:val="en-GB"/>
              </w:rPr>
            </w:pPr>
            <w:r w:rsidRPr="00D9329C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0D87F698" wp14:editId="340BECDA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424293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&#13;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&#13;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&#13;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A14DB61" w14:textId="77777777" w:rsidR="00BF0DAF" w:rsidRPr="00D9329C" w:rsidRDefault="00E94058" w:rsidP="00BF0DAF">
            <w:pPr>
              <w:pStyle w:val="Contact"/>
              <w:rPr>
                <w:lang w:val="en-GB"/>
              </w:rPr>
            </w:pPr>
            <w:sdt>
              <w:sdtPr>
                <w:rPr>
                  <w:lang w:val="en-GB"/>
                </w:rPr>
                <w:id w:val="-1478449217"/>
                <w:placeholder>
                  <w:docPart w:val="96E5EE39B3F0CD4D92D430AF8B5938B9"/>
                </w:placeholder>
                <w:temporary/>
                <w:showingPlcHdr/>
                <w15:appearance w15:val="hidden"/>
              </w:sdtPr>
              <w:sdtEndPr/>
              <w:sdtContent>
                <w:r w:rsidR="00BF0DAF" w:rsidRPr="00D9329C">
                  <w:rPr>
                    <w:lang w:val="en-GB" w:bidi="en-GB"/>
                  </w:rPr>
                  <w:t>Phone number</w:t>
                </w:r>
              </w:sdtContent>
            </w:sdt>
          </w:p>
        </w:tc>
        <w:tc>
          <w:tcPr>
            <w:tcW w:w="450" w:type="dxa"/>
          </w:tcPr>
          <w:p w14:paraId="5D30C246" w14:textId="77777777" w:rsidR="00BF0DAF" w:rsidRPr="00D9329C" w:rsidRDefault="00BF0DAF" w:rsidP="00BF0DAF">
            <w:pPr>
              <w:rPr>
                <w:lang w:val="en-GB"/>
              </w:rPr>
            </w:pPr>
          </w:p>
        </w:tc>
        <w:tc>
          <w:tcPr>
            <w:tcW w:w="6480" w:type="dxa"/>
            <w:gridSpan w:val="2"/>
            <w:vMerge w:val="restart"/>
          </w:tcPr>
          <w:sdt>
            <w:sdtPr>
              <w:rPr>
                <w:lang w:val="en-GB"/>
              </w:rPr>
              <w:id w:val="1958058710"/>
              <w:placeholder>
                <w:docPart w:val="E51AAEB61B8D0041814C6E5AFEF40C45"/>
              </w:placeholder>
              <w:temporary/>
              <w:showingPlcHdr/>
              <w15:appearance w15:val="hidden"/>
            </w:sdtPr>
            <w:sdtEndPr/>
            <w:sdtContent>
              <w:p w14:paraId="3299CD73" w14:textId="77777777" w:rsidR="00BF0DAF" w:rsidRPr="00D9329C" w:rsidRDefault="00BF0DAF" w:rsidP="00BF0DAF">
                <w:pPr>
                  <w:pStyle w:val="Heading1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ABOUT ME</w:t>
                </w:r>
              </w:p>
            </w:sdtContent>
          </w:sdt>
        </w:tc>
      </w:tr>
      <w:tr w:rsidR="00BF0DAF" w:rsidRPr="00D9329C" w14:paraId="4697401B" w14:textId="77777777" w:rsidTr="00452292">
        <w:tc>
          <w:tcPr>
            <w:tcW w:w="540" w:type="dxa"/>
            <w:vAlign w:val="center"/>
          </w:tcPr>
          <w:p w14:paraId="238DB4A1" w14:textId="77777777" w:rsidR="00BF0DAF" w:rsidRPr="00D9329C" w:rsidRDefault="00BF0DAF" w:rsidP="00BF0DAF">
            <w:pPr>
              <w:pStyle w:val="Contact"/>
              <w:rPr>
                <w:lang w:val="en-GB"/>
              </w:rPr>
            </w:pPr>
            <w:r w:rsidRPr="00D9329C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488A338C" wp14:editId="78E85F38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19BC04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&#13;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&#13;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E573F9C" w14:textId="77777777" w:rsidR="00BF0DAF" w:rsidRPr="00D9329C" w:rsidRDefault="00E94058" w:rsidP="00BF0DAF">
            <w:pPr>
              <w:pStyle w:val="Contact"/>
              <w:rPr>
                <w:lang w:val="en-GB"/>
              </w:rPr>
            </w:pPr>
            <w:sdt>
              <w:sdtPr>
                <w:rPr>
                  <w:lang w:val="en-GB"/>
                </w:rPr>
                <w:id w:val="819306549"/>
                <w:placeholder>
                  <w:docPart w:val="32E14D83E1324E49AB361032490D34A7"/>
                </w:placeholder>
                <w:temporary/>
                <w:showingPlcHdr/>
                <w15:appearance w15:val="hidden"/>
              </w:sdtPr>
              <w:sdtEndPr/>
              <w:sdtContent>
                <w:r w:rsidR="00BF0DAF" w:rsidRPr="00D9329C">
                  <w:rPr>
                    <w:lang w:val="en-GB" w:bidi="en-GB"/>
                  </w:rPr>
                  <w:t>Email address</w:t>
                </w:r>
              </w:sdtContent>
            </w:sdt>
          </w:p>
        </w:tc>
        <w:tc>
          <w:tcPr>
            <w:tcW w:w="450" w:type="dxa"/>
          </w:tcPr>
          <w:p w14:paraId="44300336" w14:textId="77777777" w:rsidR="00BF0DAF" w:rsidRPr="00D9329C" w:rsidRDefault="00BF0DAF" w:rsidP="00BF0DAF">
            <w:pPr>
              <w:rPr>
                <w:lang w:val="en-GB"/>
              </w:rPr>
            </w:pPr>
          </w:p>
        </w:tc>
        <w:tc>
          <w:tcPr>
            <w:tcW w:w="6480" w:type="dxa"/>
            <w:gridSpan w:val="2"/>
            <w:vMerge/>
          </w:tcPr>
          <w:p w14:paraId="00F809A9" w14:textId="77777777" w:rsidR="00BF0DAF" w:rsidRPr="00D9329C" w:rsidRDefault="00BF0DAF" w:rsidP="00BF0DAF">
            <w:pPr>
              <w:rPr>
                <w:lang w:val="en-GB"/>
              </w:rPr>
            </w:pPr>
          </w:p>
        </w:tc>
      </w:tr>
      <w:tr w:rsidR="00CD2FD2" w:rsidRPr="00D9329C" w14:paraId="1780803B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33832FFD" w14:textId="77777777" w:rsidR="00CD2FD2" w:rsidRPr="00D9329C" w:rsidRDefault="00CD2FD2" w:rsidP="00CD2FD2">
            <w:pPr>
              <w:pStyle w:val="Contact"/>
              <w:rPr>
                <w:lang w:val="en-GB"/>
              </w:rPr>
            </w:pPr>
            <w:r w:rsidRPr="00D9329C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0599CDA0" wp14:editId="7872245A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1F7EC7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&#13;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&#13;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AD4DC98" w14:textId="77777777" w:rsidR="00CD2FD2" w:rsidRPr="00D9329C" w:rsidRDefault="00E94058" w:rsidP="00CD2FD2">
            <w:pPr>
              <w:pStyle w:val="Contact"/>
              <w:rPr>
                <w:lang w:val="en-GB"/>
              </w:rPr>
            </w:pPr>
            <w:sdt>
              <w:sdtPr>
                <w:rPr>
                  <w:lang w:val="en-GB"/>
                </w:rPr>
                <w:id w:val="-427117674"/>
                <w:placeholder>
                  <w:docPart w:val="8EDE240A9CE00E4DAAC09FAAA620DEC2"/>
                </w:placeholder>
                <w:temporary/>
                <w:showingPlcHdr/>
                <w15:appearance w15:val="hidden"/>
              </w:sdtPr>
              <w:sdtEndPr/>
              <w:sdtContent>
                <w:r w:rsidR="00CD2FD2" w:rsidRPr="00D9329C">
                  <w:rPr>
                    <w:lang w:val="en-GB" w:bidi="en-GB"/>
                  </w:rPr>
                  <w:t>Town/City/County/Region/</w:t>
                </w:r>
                <w:r w:rsidR="00200C6D">
                  <w:rPr>
                    <w:lang w:val="en-GB" w:bidi="en-GB"/>
                  </w:rPr>
                  <w:br/>
                </w:r>
                <w:r w:rsidR="00CD2FD2" w:rsidRPr="00D9329C">
                  <w:rPr>
                    <w:lang w:val="en-GB" w:bidi="en-GB"/>
                  </w:rPr>
                  <w:t>Country</w:t>
                </w:r>
              </w:sdtContent>
            </w:sdt>
          </w:p>
        </w:tc>
        <w:tc>
          <w:tcPr>
            <w:tcW w:w="450" w:type="dxa"/>
          </w:tcPr>
          <w:p w14:paraId="631F8B55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sdt>
            <w:sdtPr>
              <w:rPr>
                <w:lang w:val="en-GB"/>
              </w:rPr>
              <w:id w:val="-511141290"/>
              <w:placeholder>
                <w:docPart w:val="D1584629C44AB740B1A11C9AD3164376"/>
              </w:placeholder>
              <w:temporary/>
              <w:showingPlcHdr/>
              <w15:appearance w15:val="hidden"/>
            </w:sdtPr>
            <w:sdtEndPr/>
            <w:sdtContent>
              <w:p w14:paraId="4C312D18" w14:textId="77777777" w:rsidR="00CD2FD2" w:rsidRPr="00D9329C" w:rsidRDefault="00CD2FD2" w:rsidP="00CD2FD2">
                <w:pPr>
                  <w:pStyle w:val="Introduction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Short Bio or introduction to your career and what you have accomplished. Lorem ipsum dolor sit amet, consectetur adipiscing elit.</w:t>
                </w:r>
              </w:p>
            </w:sdtContent>
          </w:sdt>
        </w:tc>
        <w:sdt>
          <w:sdtPr>
            <w:rPr>
              <w:lang w:val="en-GB"/>
            </w:rPr>
            <w:id w:val="-1107041039"/>
            <w:placeholder>
              <w:docPart w:val="0F3E5F826C3B6D4795E6B835B051D0E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  <w:vMerge w:val="restart"/>
                <w:tcBorders>
                  <w:bottom w:val="single" w:sz="4" w:space="0" w:color="D9D9D9" w:themeColor="background1" w:themeShade="D9"/>
                </w:tcBorders>
              </w:tcPr>
              <w:p w14:paraId="159BDD2B" w14:textId="77777777" w:rsidR="00CD2FD2" w:rsidRPr="00D9329C" w:rsidRDefault="00CD2FD2" w:rsidP="00114258">
                <w:pPr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tc>
          </w:sdtContent>
        </w:sdt>
      </w:tr>
      <w:tr w:rsidR="00CD2FD2" w:rsidRPr="00D9329C" w14:paraId="25F991D9" w14:textId="77777777" w:rsidTr="00452292">
        <w:tc>
          <w:tcPr>
            <w:tcW w:w="540" w:type="dxa"/>
            <w:vAlign w:val="center"/>
          </w:tcPr>
          <w:p w14:paraId="37C42775" w14:textId="77777777" w:rsidR="00CD2FD2" w:rsidRPr="00D9329C" w:rsidRDefault="00CD2FD2" w:rsidP="00CD2FD2">
            <w:pPr>
              <w:pStyle w:val="Contact"/>
              <w:rPr>
                <w:lang w:val="en-GB"/>
              </w:rPr>
            </w:pPr>
            <w:r w:rsidRPr="00D9329C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4DE9777F" wp14:editId="109A2512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r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F2C50F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&#13;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 id="Graphic 34" o:spid="_x0000_s1028" type="#_x0000_t75" alt="Call centre" style="position:absolute;left:5544;top:29884;width:1359;height:1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">
                        <v:imagedata r:id="rId21" o:title="Call centr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7B2A8D0A" w14:textId="77777777" w:rsidR="00CD2FD2" w:rsidRPr="00D9329C" w:rsidRDefault="00E94058" w:rsidP="00CD2FD2">
            <w:pPr>
              <w:pStyle w:val="Contact"/>
              <w:rPr>
                <w:lang w:val="en-GB"/>
              </w:rPr>
            </w:pPr>
            <w:sdt>
              <w:sdtPr>
                <w:rPr>
                  <w:lang w:val="en-GB"/>
                </w:rPr>
                <w:id w:val="1127808345"/>
                <w:placeholder>
                  <w:docPart w:val="51BFE3562CE9AC448EA6B2D596064945"/>
                </w:placeholder>
                <w:temporary/>
                <w:showingPlcHdr/>
                <w15:appearance w15:val="hidden"/>
              </w:sdtPr>
              <w:sdtEndPr/>
              <w:sdtContent>
                <w:r w:rsidR="00CD2FD2" w:rsidRPr="00D9329C">
                  <w:rPr>
                    <w:rFonts w:eastAsia="Rockwell" w:hAnsi="Rockwell" w:cs="Rockwell"/>
                    <w:noProof/>
                    <w:color w:val="1D3251" w:themeColor="accent1"/>
                    <w:kern w:val="24"/>
                    <w:lang w:val="en-GB" w:bidi="en-GB"/>
                  </w:rPr>
                  <w:t>LinkedIn</w:t>
                </w:r>
              </w:sdtContent>
            </w:sdt>
          </w:p>
        </w:tc>
        <w:tc>
          <w:tcPr>
            <w:tcW w:w="450" w:type="dxa"/>
          </w:tcPr>
          <w:p w14:paraId="2A71BB29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6825D78D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0ECB3D41" w14:textId="77777777" w:rsidR="00CD2FD2" w:rsidRPr="00D9329C" w:rsidRDefault="00CD2FD2" w:rsidP="00CD2FD2">
            <w:pPr>
              <w:rPr>
                <w:lang w:val="en-GB"/>
              </w:rPr>
            </w:pPr>
          </w:p>
        </w:tc>
      </w:tr>
      <w:tr w:rsidR="00CD2FD2" w:rsidRPr="00D9329C" w14:paraId="1F00ED99" w14:textId="77777777" w:rsidTr="00452292">
        <w:tc>
          <w:tcPr>
            <w:tcW w:w="540" w:type="dxa"/>
            <w:vAlign w:val="center"/>
          </w:tcPr>
          <w:p w14:paraId="725D0440" w14:textId="77777777" w:rsidR="00CD2FD2" w:rsidRPr="00D9329C" w:rsidRDefault="00CD2FD2" w:rsidP="00CD2FD2">
            <w:pPr>
              <w:pStyle w:val="Contact"/>
              <w:rPr>
                <w:lang w:val="en-GB"/>
              </w:rPr>
            </w:pPr>
            <w:r w:rsidRPr="00D9329C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048CE687" wp14:editId="2C748B5B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32EB8D" id="Group 146" o:spid="_x0000_s1026" alt="Icon Skype" style="width:16.8pt;height:16.8pt;mso-position-horizontal-relative:char;mso-position-vertical-relative:line" coordorigin="5158,32233" coordsize="2130,2130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FLxJREFUeAHt3W9sXXd5B/BznEBFF7oxx0noVtZqLHaTddHqmzQL+yPTolQRBYHWCk2gIfVF&#13;&#10;NwkhpGm84U33ZtKEJo0NMWlIU7epG2wak8oGTIUmWqF0JcsArVsYtCsDFbVN+schxI7te/bzGxS0&#13;&#10;2In9+NrnOefjV6nvfc55ns/j+ut7r+9xVfk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">
                      <v:rect id="Rectangle 147" o:spid="_x0000_s1027" alt="&quot;&quot;" style="position:absolute;left:5158;top:32233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&#13;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">
                        <v:imagedata r:id="rId24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757903F5" w14:textId="77777777" w:rsidR="00CD2FD2" w:rsidRPr="00D9329C" w:rsidRDefault="00E94058" w:rsidP="00CD2FD2">
            <w:pPr>
              <w:pStyle w:val="Contact"/>
              <w:rPr>
                <w:lang w:val="en-GB"/>
              </w:rPr>
            </w:pPr>
            <w:sdt>
              <w:sdtPr>
                <w:rPr>
                  <w:lang w:val="en-GB"/>
                </w:rPr>
                <w:id w:val="2023510063"/>
                <w:placeholder>
                  <w:docPart w:val="A168A91CEC0AAF4993818C79B371D08A"/>
                </w:placeholder>
                <w:temporary/>
                <w:showingPlcHdr/>
                <w15:appearance w15:val="hidden"/>
              </w:sdtPr>
              <w:sdtEndPr/>
              <w:sdtContent>
                <w:r w:rsidR="00CD2FD2" w:rsidRPr="00D9329C">
                  <w:rPr>
                    <w:rFonts w:eastAsia="Rockwell" w:hAnsi="Rockwell" w:cs="Rockwell"/>
                    <w:noProof/>
                    <w:color w:val="1D3251" w:themeColor="accent1"/>
                    <w:kern w:val="24"/>
                    <w:lang w:val="en-GB" w:bidi="en-GB"/>
                  </w:rPr>
                  <w:t>Skype</w:t>
                </w:r>
              </w:sdtContent>
            </w:sdt>
          </w:p>
        </w:tc>
        <w:tc>
          <w:tcPr>
            <w:tcW w:w="450" w:type="dxa"/>
          </w:tcPr>
          <w:p w14:paraId="3E99BFD2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B60B1D5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7930A5A" w14:textId="77777777" w:rsidR="00CD2FD2" w:rsidRPr="00D9329C" w:rsidRDefault="00CD2FD2" w:rsidP="00CD2FD2">
            <w:pPr>
              <w:rPr>
                <w:lang w:val="en-GB"/>
              </w:rPr>
            </w:pPr>
          </w:p>
        </w:tc>
      </w:tr>
      <w:tr w:rsidR="00CD2FD2" w:rsidRPr="00D9329C" w14:paraId="356A8541" w14:textId="77777777" w:rsidTr="00452292">
        <w:tc>
          <w:tcPr>
            <w:tcW w:w="540" w:type="dxa"/>
            <w:vAlign w:val="center"/>
          </w:tcPr>
          <w:p w14:paraId="01A7C454" w14:textId="77777777" w:rsidR="00CD2FD2" w:rsidRPr="00D9329C" w:rsidRDefault="00CD2FD2" w:rsidP="00CD2FD2">
            <w:pPr>
              <w:pStyle w:val="Contact"/>
              <w:rPr>
                <w:lang w:val="en-GB"/>
              </w:rPr>
            </w:pPr>
            <w:r w:rsidRPr="00D9329C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0E12F263" wp14:editId="07E968A8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A47EA8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&#13;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&#13;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">
                        <v:imagedata r:id="rId27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1C237168" w14:textId="77777777" w:rsidR="00CD2FD2" w:rsidRPr="00D9329C" w:rsidRDefault="00E94058" w:rsidP="00CD2FD2">
            <w:pPr>
              <w:pStyle w:val="Contact"/>
              <w:rPr>
                <w:lang w:val="en-GB"/>
              </w:rPr>
            </w:pPr>
            <w:sdt>
              <w:sdtPr>
                <w:rPr>
                  <w:lang w:val="en-GB"/>
                </w:rPr>
                <w:id w:val="-1627385420"/>
                <w:placeholder>
                  <w:docPart w:val="063A13BDB5DA874FB6FB5AA53F64A5B1"/>
                </w:placeholder>
                <w:temporary/>
                <w:showingPlcHdr/>
                <w15:appearance w15:val="hidden"/>
              </w:sdtPr>
              <w:sdtEndPr/>
              <w:sdtContent>
                <w:r w:rsidR="00CD2FD2" w:rsidRPr="00D9329C">
                  <w:rPr>
                    <w:rFonts w:eastAsia="Rockwell" w:hAnsi="Rockwell" w:cs="Rockwell"/>
                    <w:noProof/>
                    <w:color w:val="1D3251" w:themeColor="accent1"/>
                    <w:kern w:val="24"/>
                    <w:lang w:val="en-GB" w:bidi="en-GB"/>
                  </w:rPr>
                  <w:t>Website</w:t>
                </w:r>
              </w:sdtContent>
            </w:sdt>
          </w:p>
        </w:tc>
        <w:tc>
          <w:tcPr>
            <w:tcW w:w="450" w:type="dxa"/>
          </w:tcPr>
          <w:p w14:paraId="16C260AD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3A038D2D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54BBBA5" w14:textId="77777777" w:rsidR="00CD2FD2" w:rsidRPr="00D9329C" w:rsidRDefault="00CD2FD2" w:rsidP="00CD2FD2">
            <w:pPr>
              <w:rPr>
                <w:lang w:val="en-GB"/>
              </w:rPr>
            </w:pPr>
          </w:p>
        </w:tc>
      </w:tr>
      <w:tr w:rsidR="00CD2FD2" w:rsidRPr="00D9329C" w14:paraId="0A208814" w14:textId="77777777" w:rsidTr="00C777FF">
        <w:trPr>
          <w:trHeight w:val="720"/>
        </w:trPr>
        <w:tc>
          <w:tcPr>
            <w:tcW w:w="3870" w:type="dxa"/>
            <w:gridSpan w:val="3"/>
          </w:tcPr>
          <w:p w14:paraId="5286E00F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450" w:type="dxa"/>
          </w:tcPr>
          <w:p w14:paraId="1B4E8A4D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F1C6033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EA34F27" w14:textId="77777777" w:rsidR="00CD2FD2" w:rsidRPr="00D9329C" w:rsidRDefault="00CD2FD2" w:rsidP="00CD2FD2">
            <w:pPr>
              <w:rPr>
                <w:lang w:val="en-GB"/>
              </w:rPr>
            </w:pPr>
          </w:p>
        </w:tc>
      </w:tr>
      <w:tr w:rsidR="00CD2FD2" w:rsidRPr="00D9329C" w14:paraId="12761771" w14:textId="77777777" w:rsidTr="005B7DB3">
        <w:trPr>
          <w:trHeight w:val="288"/>
        </w:trPr>
        <w:tc>
          <w:tcPr>
            <w:tcW w:w="3870" w:type="dxa"/>
            <w:gridSpan w:val="3"/>
          </w:tcPr>
          <w:p w14:paraId="1D1112F4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450" w:type="dxa"/>
          </w:tcPr>
          <w:p w14:paraId="3310CA25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2627CD6D" w14:textId="77777777" w:rsidR="00CD2FD2" w:rsidRPr="00D9329C" w:rsidRDefault="00CD2FD2" w:rsidP="00CD2FD2">
            <w:pPr>
              <w:rPr>
                <w:lang w:val="en-GB"/>
              </w:rPr>
            </w:pPr>
          </w:p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60009C39" w14:textId="77777777" w:rsidR="00CD2FD2" w:rsidRPr="00D9329C" w:rsidRDefault="00CD2FD2" w:rsidP="00CD2FD2">
            <w:pPr>
              <w:rPr>
                <w:lang w:val="en-GB"/>
              </w:rPr>
            </w:pPr>
          </w:p>
        </w:tc>
      </w:tr>
      <w:tr w:rsidR="00144072" w:rsidRPr="00D9329C" w14:paraId="08A616C1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rPr>
                <w:lang w:val="en-GB"/>
              </w:rPr>
              <w:id w:val="-2037806220"/>
              <w:placeholder>
                <w:docPart w:val="41872DDB04A286439CD69AE210F5BABB"/>
              </w:placeholder>
              <w:temporary/>
              <w:showingPlcHdr/>
              <w15:appearance w15:val="hidden"/>
            </w:sdtPr>
            <w:sdtEndPr/>
            <w:sdtContent>
              <w:p w14:paraId="576E10A2" w14:textId="77777777" w:rsidR="00144072" w:rsidRPr="00D9329C" w:rsidRDefault="00144072" w:rsidP="00144072">
                <w:pPr>
                  <w:pStyle w:val="Heading1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Skills</w:t>
                </w:r>
              </w:p>
            </w:sdtContent>
          </w:sdt>
          <w:p w14:paraId="3480F4BD" w14:textId="77777777" w:rsidR="00144072" w:rsidRPr="00D9329C" w:rsidRDefault="00144072" w:rsidP="00144072">
            <w:pPr>
              <w:rPr>
                <w:lang w:val="en-GB"/>
              </w:rPr>
            </w:pPr>
            <w:r w:rsidRPr="00D9329C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20609A59" wp14:editId="350E0D58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-653831778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p w14:paraId="6A0342F1" w14:textId="77777777" w:rsidR="00144072" w:rsidRPr="008E2197" w:rsidRDefault="008E2197" w:rsidP="008E2197">
                                          <w:pPr>
                                            <w:pStyle w:val="Skill"/>
                                          </w:pPr>
                                          <w:r w:rsidRPr="008E2197">
                                            <w:rPr>
                                              <w:lang w:val="en-GB" w:bidi="en-GB"/>
                                            </w:rPr>
                                            <w:t>Skill Name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536DFB7" w14:textId="77777777" w:rsidR="00144072" w:rsidRDefault="00E9405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812364880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rPr>
                                              <w:lang w:val="en-GB" w:bidi="en-GB"/>
                                            </w:rPr>
                                            <w:t>7/10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304740992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p w14:paraId="0AF12D57" w14:textId="77777777" w:rsidR="008E2197" w:rsidRDefault="008E2197" w:rsidP="008E2197">
                                          <w:pPr>
                                            <w:pStyle w:val="Skill"/>
                                          </w:pPr>
                                          <w:r w:rsidRPr="008E2197">
                                            <w:rPr>
                                              <w:lang w:val="en-GB" w:bidi="en-GB"/>
                                            </w:rPr>
                                            <w:t>Skill Name</w:t>
                                          </w:r>
                                        </w:p>
                                      </w:sdtContent>
                                    </w:sdt>
                                    <w:p w14:paraId="6165203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94D3B99" w14:textId="77777777" w:rsidR="00144072" w:rsidRDefault="00E9405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rPr>
                                              <w:lang w:val="en-GB" w:bidi="en-GB"/>
                                            </w:rPr>
                                            <w:t>8/10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-1265684777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p w14:paraId="13AF5BBC" w14:textId="77777777" w:rsidR="008E2197" w:rsidRDefault="008E2197" w:rsidP="008E2197">
                                          <w:pPr>
                                            <w:pStyle w:val="Skill"/>
                                          </w:pPr>
                                          <w:r w:rsidRPr="008E2197">
                                            <w:rPr>
                                              <w:lang w:val="en-GB" w:bidi="en-GB"/>
                                            </w:rPr>
                                            <w:t>Skill Name</w:t>
                                          </w:r>
                                        </w:p>
                                      </w:sdtContent>
                                    </w:sdt>
                                    <w:p w14:paraId="495EFAB0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91BF8F4" w14:textId="77777777" w:rsidR="008E2197" w:rsidRDefault="00E9405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rPr>
                                              <w:lang w:val="en-GB" w:bidi="en-GB"/>
                                            </w:rPr>
                                            <w:t>9/10</w:t>
                                          </w:r>
                                        </w:sdtContent>
                                      </w:sdt>
                                    </w:p>
                                    <w:p w14:paraId="112A65B6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-1348855809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p w14:paraId="09AFF870" w14:textId="77777777" w:rsidR="008E2197" w:rsidRDefault="008E2197" w:rsidP="008E2197">
                                          <w:pPr>
                                            <w:pStyle w:val="Skill"/>
                                          </w:pPr>
                                          <w:r w:rsidRPr="008E2197">
                                            <w:rPr>
                                              <w:lang w:val="en-GB" w:bidi="en-GB"/>
                                            </w:rPr>
                                            <w:t>Skill Name</w:t>
                                          </w:r>
                                        </w:p>
                                      </w:sdtContent>
                                    </w:sdt>
                                    <w:p w14:paraId="3EDA9224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ABEB8CD" w14:textId="77777777" w:rsidR="008E2197" w:rsidRDefault="00E9405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rPr>
                                              <w:lang w:val="en-GB" w:bidi="en-GB"/>
                                            </w:rPr>
                                            <w:t>10/10</w:t>
                                          </w:r>
                                        </w:sdtContent>
                                      </w:sdt>
                                    </w:p>
                                    <w:p w14:paraId="11C47AF3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1141847216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p w14:paraId="4E48E96A" w14:textId="77777777" w:rsidR="008E2197" w:rsidRDefault="008E2197" w:rsidP="008E2197">
                                          <w:pPr>
                                            <w:pStyle w:val="Skill"/>
                                          </w:pPr>
                                          <w:r w:rsidRPr="008E2197">
                                            <w:rPr>
                                              <w:lang w:val="en-GB" w:bidi="en-GB"/>
                                            </w:rPr>
                                            <w:t>Skill Name</w:t>
                                          </w:r>
                                        </w:p>
                                      </w:sdtContent>
                                    </w:sdt>
                                    <w:p w14:paraId="5E2F5C2D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953264B" w14:textId="77777777" w:rsidR="008E2197" w:rsidRDefault="00E9405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700473245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rPr>
                                              <w:lang w:val="en-GB" w:bidi="en-GB"/>
                                            </w:rPr>
                                            <w:t>6/10</w:t>
                                          </w:r>
                                        </w:sdtContent>
                                      </w:sdt>
                                    </w:p>
                                    <w:p w14:paraId="35F10C59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609A59" id="Group 153" o:spid="_x0000_s1030" alt="&quot;&quot;" style="width:169.45pt;height:159.45pt;mso-position-horizontal-relative:char;mso-position-vertical-relative:line" coordsize="21520,202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">
                      <v:group id="Group 16" o:spid="_x0000_s1031" alt="Skill" style="position:absolute;width:21520;height:3197" coordorigin="5021,49134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2JCF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" filled="f" stroked="f">
                          <v:textbox inset="0,0,0,0">
                            <w:txbxContent>
                              <w:sdt>
                                <w:sdtPr>
                                  <w:id w:val="-653831778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p w14:paraId="6A0342F1" w14:textId="77777777" w:rsidR="00144072" w:rsidRPr="008E2197" w:rsidRDefault="008E2197" w:rsidP="008E2197">
                                    <w:pPr>
                                      <w:pStyle w:val="Skill"/>
                                    </w:pPr>
                                    <w:r w:rsidRPr="008E2197">
                                      <w:rPr>
                                        <w:lang w:val="en-GB" w:bidi="en-GB"/>
                                      </w:rPr>
                                      <w:t>Skill Name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&#13;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6815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" adj="20551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" filled="f" stroked="f">
                          <v:textbox inset="0,0,0,0">
                            <w:txbxContent>
                              <w:p w14:paraId="2536DFB7" w14:textId="77777777" w:rsidR="00144072" w:rsidRDefault="00E9405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812364880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rPr>
                                        <w:lang w:val="en-GB" w:bidi="en-GB"/>
                                      </w:rPr>
                                      <w:t>7/10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6;width:21520;height:3197" coordorigin="5021,53395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Du3yAAAAOAAAAAPAAAAZHJzL2Rvd25yZXYueG1sRI9Ba8JA&#13;&#10;FITvgv9heUJvulGK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BbpDu3yAAAAOAA&#13;&#10;AAAPAAAAAAAAAAAAAAAAAAcCAABkcnMvZG93bnJldi54bWxQSwUGAAAAAAMAAwC3AAAA/AIAAAAA&#13;&#10;" filled="f" stroked="f">
                          <v:textbox inset="0,0,0,0">
                            <w:txbxContent>
                              <w:sdt>
                                <w:sdtPr>
                                  <w:id w:val="304740992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p w14:paraId="0AF12D57" w14:textId="77777777" w:rsidR="008E2197" w:rsidRDefault="008E2197" w:rsidP="008E2197">
                                    <w:pPr>
                                      <w:pStyle w:val="Skill"/>
                                    </w:pPr>
                                    <w:r w:rsidRPr="008E2197">
                                      <w:rPr>
                                        <w:lang w:val="en-GB" w:bidi="en-GB"/>
                                      </w:rPr>
                                      <w:t>Skill Name</w:t>
                                    </w:r>
                                  </w:p>
                                </w:sdtContent>
                              </w:sdt>
                              <w:p w14:paraId="6165203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" fillcolor="#cdedda [3207]" stroked="f" strokeweight="1pt"/>
                        <v:shape id="Arrow: Pentagon 43" o:spid="_x0000_s1039" type="#_x0000_t15" style="position:absolute;left:5021;top:53395;width:18347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" adj="20639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5gvyAAAAOAAAAAPAAAAZHJzL2Rvd25yZXYueG1sRI9Ba8JA&#13;&#10;FITvgv9heYI33VhE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BL05gvyAAAAOAA&#13;&#10;AAAPAAAAAAAAAAAAAAAAAAcCAABkcnMvZG93bnJldi54bWxQSwUGAAAAAAMAAwC3AAAA/AIAAAAA&#13;&#10;" filled="f" stroked="f">
                          <v:textbox inset="0,0,0,0">
                            <w:txbxContent>
                              <w:p w14:paraId="794D3B99" w14:textId="77777777" w:rsidR="00144072" w:rsidRDefault="00E9405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rPr>
                                        <w:lang w:val="en-GB" w:bidi="en-GB"/>
                                      </w:rPr>
                                      <w:t>8/10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3UlyAAAAOAAAAAPAAAAZHJzL2Rvd25yZXYueG1sRI9Ba8JA&#13;&#10;FITvBf/D8gre6qYK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DjB3UlyAAAAOAA&#13;&#10;AAAPAAAAAAAAAAAAAAAAAAcCAABkcnMvZG93bnJldi54bWxQSwUGAAAAAAMAAwC3AAAA/AIAAAAA&#13;&#10;" filled="f" stroked="f">
                          <v:textbox inset="0,0,0,0">
                            <w:txbxContent>
                              <w:sdt>
                                <w:sdtPr>
                                  <w:id w:val="-1265684777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p w14:paraId="13AF5BBC" w14:textId="77777777" w:rsidR="008E2197" w:rsidRDefault="008E2197" w:rsidP="008E2197">
                                    <w:pPr>
                                      <w:pStyle w:val="Skill"/>
                                    </w:pPr>
                                    <w:r w:rsidRPr="008E2197">
                                      <w:rPr>
                                        <w:lang w:val="en-GB" w:bidi="en-GB"/>
                                      </w:rPr>
                                      <w:t>Skill Name</w:t>
                                    </w:r>
                                  </w:p>
                                </w:sdtContent>
                              </w:sdt>
                              <w:p w14:paraId="495EFAB0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&#13;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&#13;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6J4syAAAAOAAAAAPAAAAZHJzL2Rvd25yZXYueG1sRI9Ba8JA&#13;&#10;EIXvhf6HZQre6qZSpI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A06J4syAAAAOAA&#13;&#10;AAAPAAAAAAAAAAAAAAAAAAcCAABkcnMvZG93bnJldi54bWxQSwUGAAAAAAMAAwC3AAAA/AIAAAAA&#13;&#10;" filled="f" stroked="f">
                          <v:textbox inset="0,0,0,0">
                            <w:txbxContent>
                              <w:p w14:paraId="091BF8F4" w14:textId="77777777" w:rsidR="008E2197" w:rsidRDefault="00E9405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rPr>
                                        <w:lang w:val="en-GB" w:bidi="en-GB"/>
                                      </w:rPr>
                                      <w:t>9/10</w:t>
                                    </w:r>
                                  </w:sdtContent>
                                </w:sdt>
                              </w:p>
                              <w:p w14:paraId="112A65B6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858;width:21520;height:3198" coordorigin="5021,61917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      <v:shape id="TextBox 124" o:spid="_x0000_s1047" type="#_x0000_t202" style="position:absolute;left:5021;top:63600;width:21521;height:1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HMmyAAAAOAAAAAPAAAAZHJzL2Rvd25yZXYueG1sRI9Ba8JA&#13;&#10;FITvgv9heYI33VhB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CcPHMmyAAAAOAA&#13;&#10;AAAPAAAAAAAAAAAAAAAAAAcCAABkcnMvZG93bnJldi54bWxQSwUGAAAAAAMAAwC3AAAA/AIAAAAA&#13;&#10;" filled="f" stroked="f">
                          <v:textbox inset="0,0,0,0">
                            <w:txbxContent>
                              <w:sdt>
                                <w:sdtPr>
                                  <w:id w:val="-1348855809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p w14:paraId="09AFF870" w14:textId="77777777" w:rsidR="008E2197" w:rsidRDefault="008E2197" w:rsidP="008E2197">
                                    <w:pPr>
                                      <w:pStyle w:val="Skill"/>
                                    </w:pPr>
                                    <w:r w:rsidRPr="008E2197">
                                      <w:rPr>
                                        <w:lang w:val="en-GB" w:bidi="en-GB"/>
                                      </w:rPr>
                                      <w:t>Skill Name</w:t>
                                    </w:r>
                                  </w:p>
                                </w:sdtContent>
                              </w:sdt>
                              <w:p w14:paraId="3EDA9224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" fillcolor="#cdedda [3207]" stroked="f" strokeweight="1pt"/>
                        <v:rect id="Rectangle 35" o:spid="_x0000_s1049" style="position:absolute;left:5021;top:61917;width:21053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HwA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" fillcolor="#1d3251 [3204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9C+yAAAAOAAAAAPAAAAZHJzL2Rvd25yZXYueG1sRI9Pa8JA&#13;&#10;FMTvBb/D8gRvdWOF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CMS9C+yAAAAOAA&#13;&#10;AAAPAAAAAAAAAAAAAAAAAAcCAABkcnMvZG93bnJldi54bWxQSwUGAAAAAAMAAwC3AAAA/AIAAAAA&#13;&#10;" filled="f" stroked="f">
                          <v:textbox inset="0,0,0,0">
                            <w:txbxContent>
                              <w:p w14:paraId="4ABEB8CD" w14:textId="77777777" w:rsidR="008E2197" w:rsidRDefault="00E9405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rPr>
                                        <w:lang w:val="en-GB" w:bidi="en-GB"/>
                                      </w:rPr>
                                      <w:t>10/10</w:t>
                                    </w:r>
                                  </w:sdtContent>
                                </w:sdt>
                              </w:p>
                              <w:p w14:paraId="11C47AF3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9;width:21520;height:3198" coordorigin="5021,66177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" filled="f" stroked="f">
                          <v:textbox inset="0,0,0,0">
                            <w:txbxContent>
                              <w:sdt>
                                <w:sdtPr>
                                  <w:id w:val="1141847216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p w14:paraId="4E48E96A" w14:textId="77777777" w:rsidR="008E2197" w:rsidRDefault="008E2197" w:rsidP="008E2197">
                                    <w:pPr>
                                      <w:pStyle w:val="Skill"/>
                                    </w:pPr>
                                    <w:r w:rsidRPr="008E2197">
                                      <w:rPr>
                                        <w:lang w:val="en-GB" w:bidi="en-GB"/>
                                      </w:rPr>
                                      <w:t>Skill Name</w:t>
                                    </w:r>
                                  </w:p>
                                </w:sdtContent>
                              </w:sdt>
                              <w:p w14:paraId="5E2F5C2D" w14:textId="77777777" w:rsidR="00144072" w:rsidRDefault="00144072" w:rsidP="008E2197"/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" fillcolor="#cdedda [3207]" stroked="f" strokeweight="1pt"/>
                        <v:shape id="Arrow: Pentagon 31" o:spid="_x0000_s1054" type="#_x0000_t15" style="position:absolute;left:5021;top:66177;width:1433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" adj="20370" fillcolor="#1d3251 [3204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Na9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DzcNa9yAAAAOAA&#13;&#10;AAAPAAAAAAAAAAAAAAAAAAcCAABkcnMvZG93bnJldi54bWxQSwUGAAAAAAMAAwC3AAAA/AIAAAAA&#13;&#10;" filled="f" stroked="f">
                          <v:textbox inset="0,0,0,0">
                            <w:txbxContent>
                              <w:p w14:paraId="6953264B" w14:textId="77777777" w:rsidR="008E2197" w:rsidRDefault="00E9405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700473245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rPr>
                                        <w:lang w:val="en-GB" w:bidi="en-GB"/>
                                      </w:rPr>
                                      <w:t>6/10</w:t>
                                    </w:r>
                                  </w:sdtContent>
                                </w:sdt>
                              </w:p>
                              <w:p w14:paraId="35F10C59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rPr>
                <w:lang w:val="en-GB"/>
              </w:rPr>
              <w:id w:val="434569950"/>
              <w:placeholder>
                <w:docPart w:val="A1553738BA804D4298BCCAC2DD3767D7"/>
              </w:placeholder>
              <w:temporary/>
              <w:showingPlcHdr/>
              <w15:appearance w15:val="hidden"/>
            </w:sdtPr>
            <w:sdtEndPr/>
            <w:sdtContent>
              <w:p w14:paraId="5239C0FD" w14:textId="77777777" w:rsidR="008E2197" w:rsidRPr="00D9329C" w:rsidRDefault="008E2197" w:rsidP="008E2197">
                <w:pPr>
                  <w:pStyle w:val="Heading1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Education</w:t>
                </w:r>
              </w:p>
            </w:sdtContent>
          </w:sdt>
          <w:sdt>
            <w:sdtPr>
              <w:rPr>
                <w:lang w:val="en-GB"/>
              </w:rPr>
              <w:id w:val="-1746946693"/>
              <w:placeholder>
                <w:docPart w:val="97B909D85960424D9EACAB6461285C7B"/>
              </w:placeholder>
              <w:temporary/>
              <w:showingPlcHdr/>
              <w15:appearance w15:val="hidden"/>
            </w:sdtPr>
            <w:sdtEndPr/>
            <w:sdtContent>
              <w:p w14:paraId="0CAD8AF2" w14:textId="77777777" w:rsidR="008E2197" w:rsidRPr="00D9329C" w:rsidRDefault="008E2197" w:rsidP="008E2197">
                <w:pPr>
                  <w:pStyle w:val="Heading2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Degree/Diploma name</w:t>
                </w:r>
              </w:p>
            </w:sdtContent>
          </w:sdt>
          <w:sdt>
            <w:sdtPr>
              <w:rPr>
                <w:lang w:val="en-GB"/>
              </w:rPr>
              <w:id w:val="-394583007"/>
              <w:placeholder>
                <w:docPart w:val="2F8B4948D9605246B5DB75D4C8C4A26C"/>
              </w:placeholder>
              <w:temporary/>
              <w:showingPlcHdr/>
              <w15:appearance w15:val="hidden"/>
            </w:sdtPr>
            <w:sdtEndPr/>
            <w:sdtContent>
              <w:p w14:paraId="78B82201" w14:textId="77777777" w:rsidR="00552F9B" w:rsidRPr="00D9329C" w:rsidRDefault="00552F9B" w:rsidP="00552F9B">
                <w:pPr>
                  <w:pStyle w:val="Heading4"/>
                  <w:rPr>
                    <w:lang w:val="en-GB"/>
                  </w:rPr>
                </w:pPr>
                <w:r w:rsidRPr="00D9329C">
                  <w:rPr>
                    <w:rFonts w:eastAsia="Corbel" w:hAnsi="Corbel" w:cs="Corbel"/>
                    <w:kern w:val="24"/>
                    <w:lang w:val="en-GB" w:bidi="en-GB"/>
                  </w:rPr>
                  <w:t>University or college name</w:t>
                </w:r>
              </w:p>
            </w:sdtContent>
          </w:sdt>
          <w:sdt>
            <w:sdtPr>
              <w:rPr>
                <w:lang w:val="en-GB"/>
              </w:rPr>
              <w:id w:val="2096366271"/>
              <w:placeholder>
                <w:docPart w:val="39901F57952F50468B6F8FD3F7A003F2"/>
              </w:placeholder>
              <w:temporary/>
              <w:showingPlcHdr/>
              <w15:appearance w15:val="hidden"/>
            </w:sdtPr>
            <w:sdtEndPr/>
            <w:sdtContent>
              <w:p w14:paraId="4AFD7421" w14:textId="77777777" w:rsidR="00552F9B" w:rsidRPr="00D9329C" w:rsidRDefault="00552F9B" w:rsidP="00552F9B">
                <w:pPr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20YY-20YY</w:t>
                </w:r>
              </w:p>
            </w:sdtContent>
          </w:sdt>
          <w:sdt>
            <w:sdtPr>
              <w:rPr>
                <w:lang w:val="en-GB"/>
              </w:rPr>
              <w:id w:val="1209536902"/>
              <w:placeholder>
                <w:docPart w:val="4AFE342F19811445B3FBBF7329C0CB91"/>
              </w:placeholder>
              <w:temporary/>
              <w:showingPlcHdr/>
              <w15:appearance w15:val="hidden"/>
            </w:sdtPr>
            <w:sdtEndPr/>
            <w:sdtContent>
              <w:p w14:paraId="785CE1E3" w14:textId="77777777" w:rsidR="00552F9B" w:rsidRPr="00D9329C" w:rsidRDefault="00552F9B" w:rsidP="00552F9B">
                <w:pPr>
                  <w:pStyle w:val="Heading2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Degree/Diploma name</w:t>
                </w:r>
              </w:p>
            </w:sdtContent>
          </w:sdt>
          <w:sdt>
            <w:sdtPr>
              <w:rPr>
                <w:lang w:val="en-GB"/>
              </w:rPr>
              <w:id w:val="-1781025693"/>
              <w:placeholder>
                <w:docPart w:val="408F8AAFDA33824B91339D55E383B021"/>
              </w:placeholder>
              <w:temporary/>
              <w:showingPlcHdr/>
              <w15:appearance w15:val="hidden"/>
            </w:sdtPr>
            <w:sdtEndPr/>
            <w:sdtContent>
              <w:p w14:paraId="1E52C1BF" w14:textId="77777777" w:rsidR="00552F9B" w:rsidRPr="00D9329C" w:rsidRDefault="00552F9B" w:rsidP="00552F9B">
                <w:pPr>
                  <w:pStyle w:val="Heading4"/>
                  <w:rPr>
                    <w:lang w:val="en-GB"/>
                  </w:rPr>
                </w:pPr>
                <w:r w:rsidRPr="00D9329C">
                  <w:rPr>
                    <w:rFonts w:eastAsia="Corbel" w:hAnsi="Corbel" w:cs="Corbel"/>
                    <w:kern w:val="24"/>
                    <w:lang w:val="en-GB" w:bidi="en-GB"/>
                  </w:rPr>
                  <w:t>University or college name</w:t>
                </w:r>
              </w:p>
            </w:sdtContent>
          </w:sdt>
          <w:sdt>
            <w:sdtPr>
              <w:rPr>
                <w:lang w:val="en-GB"/>
              </w:rPr>
              <w:id w:val="-1598168378"/>
              <w:placeholder>
                <w:docPart w:val="79AE76523EF4AE42AF30EAF3DE1217F0"/>
              </w:placeholder>
              <w:temporary/>
              <w:showingPlcHdr/>
              <w15:appearance w15:val="hidden"/>
            </w:sdtPr>
            <w:sdtEndPr/>
            <w:sdtContent>
              <w:p w14:paraId="67DF6EA9" w14:textId="77777777" w:rsidR="00552F9B" w:rsidRPr="00D9329C" w:rsidRDefault="00552F9B" w:rsidP="00552F9B">
                <w:pPr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20YY-20YY</w:t>
                </w:r>
              </w:p>
            </w:sdtContent>
          </w:sdt>
          <w:sdt>
            <w:sdtPr>
              <w:rPr>
                <w:lang w:val="en-GB"/>
              </w:rPr>
              <w:id w:val="1938175205"/>
              <w:placeholder>
                <w:docPart w:val="9B6D14AE88AE9541A8096737CB64B584"/>
              </w:placeholder>
              <w:temporary/>
              <w:showingPlcHdr/>
              <w15:appearance w15:val="hidden"/>
            </w:sdtPr>
            <w:sdtEndPr/>
            <w:sdtContent>
              <w:p w14:paraId="01A54508" w14:textId="77777777" w:rsidR="00552F9B" w:rsidRPr="00D9329C" w:rsidRDefault="00552F9B" w:rsidP="00552F9B">
                <w:pPr>
                  <w:pStyle w:val="Heading2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Degree/Diploma name</w:t>
                </w:r>
              </w:p>
            </w:sdtContent>
          </w:sdt>
          <w:sdt>
            <w:sdtPr>
              <w:rPr>
                <w:lang w:val="en-GB"/>
              </w:rPr>
              <w:id w:val="-1725822208"/>
              <w:placeholder>
                <w:docPart w:val="BD07FB16ED7F3D4FAF73E849037D0F1F"/>
              </w:placeholder>
              <w:temporary/>
              <w:showingPlcHdr/>
              <w15:appearance w15:val="hidden"/>
            </w:sdtPr>
            <w:sdtEndPr/>
            <w:sdtContent>
              <w:p w14:paraId="3C55EC25" w14:textId="77777777" w:rsidR="00552F9B" w:rsidRPr="00D9329C" w:rsidRDefault="00552F9B" w:rsidP="00552F9B">
                <w:pPr>
                  <w:pStyle w:val="Heading4"/>
                  <w:rPr>
                    <w:lang w:val="en-GB"/>
                  </w:rPr>
                </w:pPr>
                <w:r w:rsidRPr="00D9329C">
                  <w:rPr>
                    <w:rFonts w:eastAsia="Corbel" w:hAnsi="Corbel" w:cs="Corbel"/>
                    <w:kern w:val="24"/>
                    <w:lang w:val="en-GB" w:bidi="en-GB"/>
                  </w:rPr>
                  <w:t>University or college name</w:t>
                </w:r>
              </w:p>
            </w:sdtContent>
          </w:sdt>
          <w:sdt>
            <w:sdtPr>
              <w:rPr>
                <w:lang w:val="en-GB"/>
              </w:rPr>
              <w:id w:val="1303663694"/>
              <w:placeholder>
                <w:docPart w:val="B664CD2C74503140BFB78DCE6A95614F"/>
              </w:placeholder>
              <w:temporary/>
              <w:showingPlcHdr/>
              <w15:appearance w15:val="hidden"/>
            </w:sdtPr>
            <w:sdtEndPr/>
            <w:sdtContent>
              <w:p w14:paraId="47510FAC" w14:textId="77777777" w:rsidR="00552F9B" w:rsidRPr="00D9329C" w:rsidRDefault="00552F9B" w:rsidP="00552F9B">
                <w:pPr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20YY-20YY</w:t>
                </w:r>
              </w:p>
            </w:sdtContent>
          </w:sdt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0BD322B0" w14:textId="77777777" w:rsidR="00144072" w:rsidRPr="00D9329C" w:rsidRDefault="00144072" w:rsidP="00144072">
            <w:pPr>
              <w:pStyle w:val="Heading1"/>
              <w:rPr>
                <w:lang w:val="en-GB"/>
              </w:rPr>
            </w:pPr>
          </w:p>
        </w:tc>
        <w:tc>
          <w:tcPr>
            <w:tcW w:w="6480" w:type="dxa"/>
            <w:gridSpan w:val="2"/>
          </w:tcPr>
          <w:sdt>
            <w:sdtPr>
              <w:rPr>
                <w:lang w:val="en-GB"/>
              </w:rPr>
              <w:id w:val="864106690"/>
              <w:placeholder>
                <w:docPart w:val="ACC346EE3E00434F9A6204263DB213BC"/>
              </w:placeholder>
              <w:temporary/>
              <w:showingPlcHdr/>
              <w15:appearance w15:val="hidden"/>
            </w:sdtPr>
            <w:sdtEndPr/>
            <w:sdtContent>
              <w:p w14:paraId="3DE66E50" w14:textId="77777777" w:rsidR="00144072" w:rsidRPr="00D9329C" w:rsidRDefault="00144072" w:rsidP="00144072">
                <w:pPr>
                  <w:pStyle w:val="Heading1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Experience</w:t>
                </w:r>
              </w:p>
            </w:sdtContent>
          </w:sdt>
          <w:sdt>
            <w:sdtPr>
              <w:rPr>
                <w:lang w:val="en-GB"/>
              </w:rPr>
              <w:id w:val="801271752"/>
              <w:placeholder>
                <w:docPart w:val="B28B99FDD714CF43BE61969ED8C5AC35"/>
              </w:placeholder>
              <w:temporary/>
              <w:showingPlcHdr/>
              <w15:appearance w15:val="hidden"/>
            </w:sdtPr>
            <w:sdtEndPr/>
            <w:sdtContent>
              <w:p w14:paraId="4C22CBA1" w14:textId="77777777" w:rsidR="00552F9B" w:rsidRPr="00D9329C" w:rsidRDefault="00552F9B" w:rsidP="00552F9B">
                <w:pPr>
                  <w:pStyle w:val="Heading3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Place Job Title Here</w:t>
                </w:r>
              </w:p>
            </w:sdtContent>
          </w:sdt>
          <w:sdt>
            <w:sdtPr>
              <w:rPr>
                <w:lang w:val="en-GB"/>
              </w:rPr>
              <w:id w:val="1472404992"/>
              <w:placeholder>
                <w:docPart w:val="FE4598CE97E23E46910E73F9327A05B8"/>
              </w:placeholder>
              <w:temporary/>
              <w:showingPlcHdr/>
              <w15:appearance w15:val="hidden"/>
            </w:sdtPr>
            <w:sdtEndPr/>
            <w:sdtContent>
              <w:p w14:paraId="6DEAADC9" w14:textId="77777777" w:rsidR="004103C0" w:rsidRPr="00D9329C" w:rsidRDefault="004103C0" w:rsidP="004103C0">
                <w:pPr>
                  <w:pStyle w:val="Heading5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Company Name/Location/Date Worked</w:t>
                </w:r>
              </w:p>
            </w:sdtContent>
          </w:sdt>
          <w:sdt>
            <w:sdtPr>
              <w:rPr>
                <w:lang w:val="en-GB"/>
              </w:rPr>
              <w:id w:val="1324927805"/>
              <w:placeholder>
                <w:docPart w:val="871BF4A616DE01469C3F8D6682C88989"/>
              </w:placeholder>
              <w:temporary/>
              <w:showingPlcHdr/>
              <w15:appearance w15:val="hidden"/>
            </w:sdtPr>
            <w:sdtEndPr>
              <w:rPr>
                <w:rStyle w:val="JobDescriptionChar"/>
              </w:rPr>
            </w:sdtEndPr>
            <w:sdtContent>
              <w:p w14:paraId="5F19F11A" w14:textId="77777777" w:rsidR="006C2DFF" w:rsidRPr="00D9329C" w:rsidRDefault="00A6425D" w:rsidP="00A6425D">
                <w:pPr>
                  <w:pStyle w:val="JobDescription"/>
                  <w:rPr>
                    <w:rStyle w:val="JobDescriptionChar"/>
                    <w:lang w:val="en-GB"/>
                  </w:rPr>
                </w:pPr>
                <w:r w:rsidRPr="00D9329C">
                  <w:rPr>
                    <w:rStyle w:val="JobDescriptionChar"/>
                    <w:lang w:val="en-GB" w:bidi="en-GB"/>
                  </w:rPr>
                  <w:t>Short Description of your role in the company. Lorem ipsum dolor sit amet, consectetur adipiscing elit. Etiam aliquet eu mi quis lacinia.</w:t>
                </w:r>
              </w:p>
            </w:sdtContent>
          </w:sdt>
          <w:sdt>
            <w:sdtPr>
              <w:rPr>
                <w:lang w:val="en-GB"/>
              </w:rPr>
              <w:id w:val="-771928052"/>
              <w:placeholder>
                <w:docPart w:val="2D3C2836AD122747A97090EF0FD6FD61"/>
              </w:placeholder>
              <w:temporary/>
              <w:showingPlcHdr/>
              <w15:appearance w15:val="hidden"/>
            </w:sdtPr>
            <w:sdtEndPr/>
            <w:sdtContent>
              <w:p w14:paraId="014360AB" w14:textId="77777777" w:rsidR="00A6425D" w:rsidRPr="00D9329C" w:rsidRDefault="00A6425D" w:rsidP="00A6425D">
                <w:pPr>
                  <w:pStyle w:val="ListBullet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Bulleted job description</w:t>
                </w:r>
              </w:p>
              <w:p w14:paraId="10E03B05" w14:textId="77777777" w:rsidR="00A6425D" w:rsidRPr="00D9329C" w:rsidRDefault="00A6425D" w:rsidP="00A6425D">
                <w:pPr>
                  <w:pStyle w:val="ListBullet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Bulleted job description</w:t>
                </w:r>
              </w:p>
              <w:p w14:paraId="0544D975" w14:textId="77777777" w:rsidR="00A6425D" w:rsidRPr="00D9329C" w:rsidRDefault="00A6425D" w:rsidP="00A6425D">
                <w:pPr>
                  <w:pStyle w:val="ListBullet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Bulleted job description</w:t>
                </w:r>
              </w:p>
            </w:sdtContent>
          </w:sdt>
          <w:sdt>
            <w:sdtPr>
              <w:rPr>
                <w:lang w:val="en-GB"/>
              </w:rPr>
              <w:id w:val="-38822277"/>
              <w:placeholder>
                <w:docPart w:val="643FB7E6EA63BF49BCFE8EA2288AEABD"/>
              </w:placeholder>
              <w:temporary/>
              <w:showingPlcHdr/>
              <w15:appearance w15:val="hidden"/>
            </w:sdtPr>
            <w:sdtEndPr/>
            <w:sdtContent>
              <w:p w14:paraId="3D5703AE" w14:textId="77777777" w:rsidR="00A6425D" w:rsidRPr="00D9329C" w:rsidRDefault="00A6425D" w:rsidP="00A6425D">
                <w:pPr>
                  <w:pStyle w:val="Heading3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Place Job Title Here</w:t>
                </w:r>
              </w:p>
            </w:sdtContent>
          </w:sdt>
          <w:sdt>
            <w:sdtPr>
              <w:rPr>
                <w:lang w:val="en-GB"/>
              </w:rPr>
              <w:id w:val="1164126395"/>
              <w:placeholder>
                <w:docPart w:val="444C0BA997E2374484A29196D3A72D9E"/>
              </w:placeholder>
              <w:temporary/>
              <w:showingPlcHdr/>
              <w15:appearance w15:val="hidden"/>
            </w:sdtPr>
            <w:sdtEndPr/>
            <w:sdtContent>
              <w:p w14:paraId="4E3505CF" w14:textId="77777777" w:rsidR="00A6425D" w:rsidRPr="00D9329C" w:rsidRDefault="00A6425D" w:rsidP="00A6425D">
                <w:pPr>
                  <w:pStyle w:val="Heading5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Company Name/Location/Date Worked</w:t>
                </w:r>
              </w:p>
            </w:sdtContent>
          </w:sdt>
          <w:sdt>
            <w:sdtPr>
              <w:rPr>
                <w:lang w:val="en-GB"/>
              </w:rPr>
              <w:id w:val="-800615374"/>
              <w:placeholder>
                <w:docPart w:val="E276034CB3C1E54BA726B62C6FC1C723"/>
              </w:placeholder>
              <w:temporary/>
              <w:showingPlcHdr/>
              <w15:appearance w15:val="hidden"/>
            </w:sdtPr>
            <w:sdtEndPr>
              <w:rPr>
                <w:rStyle w:val="JobDescriptionChar"/>
              </w:rPr>
            </w:sdtEndPr>
            <w:sdtContent>
              <w:p w14:paraId="632CC564" w14:textId="77777777" w:rsidR="00A6425D" w:rsidRPr="00D9329C" w:rsidRDefault="00A6425D" w:rsidP="00A6425D">
                <w:pPr>
                  <w:pStyle w:val="JobDescription"/>
                  <w:rPr>
                    <w:rStyle w:val="JobDescriptionChar"/>
                    <w:lang w:val="en-GB"/>
                  </w:rPr>
                </w:pPr>
                <w:r w:rsidRPr="00D9329C">
                  <w:rPr>
                    <w:rStyle w:val="JobDescriptionChar"/>
                    <w:lang w:val="en-GB" w:bidi="en-GB"/>
                  </w:rPr>
                  <w:t>Short Description of your role in the company. Lorem ipsum dolor sit amet, consectetur adipiscing elit. Etiam aliquet eu mi quis lacinia.</w:t>
                </w:r>
              </w:p>
            </w:sdtContent>
          </w:sdt>
          <w:sdt>
            <w:sdtPr>
              <w:rPr>
                <w:lang w:val="en-GB"/>
              </w:rPr>
              <w:id w:val="-1277710736"/>
              <w:placeholder>
                <w:docPart w:val="26588C9F93048C45838120FDD6B3EC78"/>
              </w:placeholder>
              <w:temporary/>
              <w:showingPlcHdr/>
              <w15:appearance w15:val="hidden"/>
            </w:sdtPr>
            <w:sdtEndPr/>
            <w:sdtContent>
              <w:p w14:paraId="479D7C72" w14:textId="77777777" w:rsidR="00A6425D" w:rsidRPr="00D9329C" w:rsidRDefault="00A6425D" w:rsidP="00A6425D">
                <w:pPr>
                  <w:pStyle w:val="ListBullet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Bulleted job description</w:t>
                </w:r>
              </w:p>
              <w:p w14:paraId="7FBC0990" w14:textId="77777777" w:rsidR="00A6425D" w:rsidRPr="00D9329C" w:rsidRDefault="00A6425D" w:rsidP="00A6425D">
                <w:pPr>
                  <w:pStyle w:val="ListBullet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Bulleted job description</w:t>
                </w:r>
              </w:p>
              <w:p w14:paraId="6BC7C595" w14:textId="77777777" w:rsidR="00A6425D" w:rsidRPr="00D9329C" w:rsidRDefault="00A6425D" w:rsidP="00A6425D">
                <w:pPr>
                  <w:pStyle w:val="ListBullet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Bulleted job description</w:t>
                </w:r>
              </w:p>
            </w:sdtContent>
          </w:sdt>
          <w:sdt>
            <w:sdtPr>
              <w:rPr>
                <w:lang w:val="en-GB"/>
              </w:rPr>
              <w:id w:val="1154418323"/>
              <w:placeholder>
                <w:docPart w:val="B502912C9786A646850595E82B397E32"/>
              </w:placeholder>
              <w:temporary/>
              <w:showingPlcHdr/>
              <w15:appearance w15:val="hidden"/>
            </w:sdtPr>
            <w:sdtEndPr/>
            <w:sdtContent>
              <w:p w14:paraId="69F3D119" w14:textId="77777777" w:rsidR="00A6425D" w:rsidRPr="00D9329C" w:rsidRDefault="00A6425D" w:rsidP="00A6425D">
                <w:pPr>
                  <w:pStyle w:val="Heading3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Place Job Title Here</w:t>
                </w:r>
              </w:p>
            </w:sdtContent>
          </w:sdt>
          <w:sdt>
            <w:sdtPr>
              <w:rPr>
                <w:lang w:val="en-GB"/>
              </w:rPr>
              <w:id w:val="-2122830913"/>
              <w:placeholder>
                <w:docPart w:val="9F2A7297302B69449615C8BB0490CF13"/>
              </w:placeholder>
              <w:temporary/>
              <w:showingPlcHdr/>
              <w15:appearance w15:val="hidden"/>
            </w:sdtPr>
            <w:sdtEndPr/>
            <w:sdtContent>
              <w:p w14:paraId="49A9A28B" w14:textId="77777777" w:rsidR="00A6425D" w:rsidRPr="00D9329C" w:rsidRDefault="00A6425D" w:rsidP="00A6425D">
                <w:pPr>
                  <w:pStyle w:val="Heading5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Company Name/Location/Date Worked</w:t>
                </w:r>
              </w:p>
            </w:sdtContent>
          </w:sdt>
          <w:sdt>
            <w:sdtPr>
              <w:rPr>
                <w:lang w:val="en-GB"/>
              </w:rPr>
              <w:id w:val="-1763364698"/>
              <w:placeholder>
                <w:docPart w:val="0F7E7C4E4C362041809C43AE9A0F0AFB"/>
              </w:placeholder>
              <w:temporary/>
              <w:showingPlcHdr/>
              <w15:appearance w15:val="hidden"/>
            </w:sdtPr>
            <w:sdtEndPr>
              <w:rPr>
                <w:rStyle w:val="JobDescriptionChar"/>
              </w:rPr>
            </w:sdtEndPr>
            <w:sdtContent>
              <w:p w14:paraId="0BCD8F02" w14:textId="77777777" w:rsidR="00A6425D" w:rsidRPr="00D9329C" w:rsidRDefault="00A6425D" w:rsidP="00A6425D">
                <w:pPr>
                  <w:pStyle w:val="JobDescription"/>
                  <w:rPr>
                    <w:rStyle w:val="JobDescriptionChar"/>
                    <w:lang w:val="en-GB"/>
                  </w:rPr>
                </w:pPr>
                <w:r w:rsidRPr="00D9329C">
                  <w:rPr>
                    <w:rStyle w:val="JobDescriptionChar"/>
                    <w:lang w:val="en-GB" w:bidi="en-GB"/>
                  </w:rPr>
                  <w:t>Short Description of your role in the company. Lorem ipsum dolor sit amet, consectetur adipiscing elit. Etiam aliquet eu mi quis lacinia.</w:t>
                </w:r>
              </w:p>
            </w:sdtContent>
          </w:sdt>
          <w:sdt>
            <w:sdtPr>
              <w:rPr>
                <w:lang w:val="en-GB"/>
              </w:rPr>
              <w:id w:val="-1584139928"/>
              <w:placeholder>
                <w:docPart w:val="D458FF2A033BC84DA5625E11A20A599C"/>
              </w:placeholder>
              <w:temporary/>
              <w:showingPlcHdr/>
              <w15:appearance w15:val="hidden"/>
            </w:sdtPr>
            <w:sdtEndPr/>
            <w:sdtContent>
              <w:p w14:paraId="67F3F167" w14:textId="77777777" w:rsidR="00A6425D" w:rsidRPr="00D9329C" w:rsidRDefault="00A6425D" w:rsidP="00A6425D">
                <w:pPr>
                  <w:pStyle w:val="ListBullet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Bulleted job description</w:t>
                </w:r>
              </w:p>
              <w:p w14:paraId="1480E6AB" w14:textId="77777777" w:rsidR="00A6425D" w:rsidRPr="00D9329C" w:rsidRDefault="00A6425D" w:rsidP="00A6425D">
                <w:pPr>
                  <w:pStyle w:val="ListBullet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Bulleted job description</w:t>
                </w:r>
              </w:p>
              <w:p w14:paraId="301DF754" w14:textId="77777777" w:rsidR="00A6425D" w:rsidRPr="00D9329C" w:rsidRDefault="00A6425D" w:rsidP="00A6425D">
                <w:pPr>
                  <w:pStyle w:val="ListBullet"/>
                  <w:rPr>
                    <w:lang w:val="en-GB"/>
                  </w:rPr>
                </w:pPr>
                <w:r w:rsidRPr="00D9329C">
                  <w:rPr>
                    <w:lang w:val="en-GB" w:bidi="en-GB"/>
                  </w:rPr>
                  <w:t>Bulleted job description</w:t>
                </w:r>
              </w:p>
            </w:sdtContent>
          </w:sdt>
        </w:tc>
      </w:tr>
    </w:tbl>
    <w:p w14:paraId="66C3974B" w14:textId="77777777" w:rsidR="005A20B8" w:rsidRPr="00D9329C" w:rsidRDefault="005A20B8">
      <w:pPr>
        <w:rPr>
          <w:lang w:val="en-GB"/>
        </w:rPr>
      </w:pPr>
    </w:p>
    <w:sectPr w:rsidR="005A20B8" w:rsidRPr="00D9329C" w:rsidSect="00FC46DC">
      <w:headerReference w:type="default" r:id="rId28"/>
      <w:footerReference w:type="default" r:id="rId29"/>
      <w:pgSz w:w="11906" w:h="16838" w:code="9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10DBD" w14:textId="77777777" w:rsidR="00E94058" w:rsidRDefault="00E94058" w:rsidP="00B21D64">
      <w:pPr>
        <w:spacing w:after="0" w:line="240" w:lineRule="auto"/>
      </w:pPr>
      <w:r>
        <w:separator/>
      </w:r>
    </w:p>
  </w:endnote>
  <w:endnote w:type="continuationSeparator" w:id="0">
    <w:p w14:paraId="0F1F41EF" w14:textId="77777777" w:rsidR="00E94058" w:rsidRDefault="00E94058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AA894" w14:textId="77777777" w:rsidR="00A96376" w:rsidRDefault="00A96376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3B2EC5" wp14:editId="297E246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892C6D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&#13;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AB31F" w14:textId="77777777" w:rsidR="00E94058" w:rsidRDefault="00E94058" w:rsidP="00B21D64">
      <w:pPr>
        <w:spacing w:after="0" w:line="240" w:lineRule="auto"/>
      </w:pPr>
      <w:r>
        <w:separator/>
      </w:r>
    </w:p>
  </w:footnote>
  <w:footnote w:type="continuationSeparator" w:id="0">
    <w:p w14:paraId="43940D02" w14:textId="77777777" w:rsidR="00E94058" w:rsidRDefault="00E94058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7E39D" w14:textId="77777777" w:rsidR="00B21D64" w:rsidRDefault="00997E86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E10CC32" wp14:editId="45768E3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00726A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&#13;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&#13;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&#13;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&#13;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removePersonalInformation/>
  <w:removeDateAndTime/>
  <w:bordersDoNotSurroundHeader/>
  <w:bordersDoNotSurroundFooter/>
  <w:attachedTemplate r:id="rId1"/>
  <w:stylePaneSortMethod w:val="000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98"/>
    <w:rsid w:val="000161E1"/>
    <w:rsid w:val="00021303"/>
    <w:rsid w:val="00107E81"/>
    <w:rsid w:val="00114258"/>
    <w:rsid w:val="00144072"/>
    <w:rsid w:val="00200C6D"/>
    <w:rsid w:val="0021475C"/>
    <w:rsid w:val="002C47D2"/>
    <w:rsid w:val="003C0BB5"/>
    <w:rsid w:val="004067B9"/>
    <w:rsid w:val="004103C0"/>
    <w:rsid w:val="00452292"/>
    <w:rsid w:val="00475198"/>
    <w:rsid w:val="004865C2"/>
    <w:rsid w:val="004B4147"/>
    <w:rsid w:val="00552F9B"/>
    <w:rsid w:val="005636A7"/>
    <w:rsid w:val="005A20B8"/>
    <w:rsid w:val="005B7DB3"/>
    <w:rsid w:val="0061400D"/>
    <w:rsid w:val="00621B5C"/>
    <w:rsid w:val="006C2DFF"/>
    <w:rsid w:val="007571B5"/>
    <w:rsid w:val="007772B1"/>
    <w:rsid w:val="008424CE"/>
    <w:rsid w:val="00890F1A"/>
    <w:rsid w:val="008E2197"/>
    <w:rsid w:val="00997E86"/>
    <w:rsid w:val="009B7D45"/>
    <w:rsid w:val="00A21AF8"/>
    <w:rsid w:val="00A6425D"/>
    <w:rsid w:val="00A96376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D2FD2"/>
    <w:rsid w:val="00D12DFD"/>
    <w:rsid w:val="00D60E3F"/>
    <w:rsid w:val="00D62B7E"/>
    <w:rsid w:val="00D9329C"/>
    <w:rsid w:val="00E94058"/>
    <w:rsid w:val="00F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26E4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29C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29C"/>
    <w:pPr>
      <w:keepNext/>
      <w:keepLines/>
      <w:outlineLvl w:val="2"/>
    </w:pPr>
    <w:rPr>
      <w:rFonts w:eastAsiaTheme="majorEastAsia" w:cstheme="majorBidi"/>
      <w:color w:val="1D3251" w:themeColor="accent1"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D9329C"/>
    <w:pPr>
      <w:spacing w:before="40" w:after="40" w:line="240" w:lineRule="auto"/>
    </w:pPr>
    <w:rPr>
      <w:rFonts w:asciiTheme="majorHAnsi" w:hAnsiTheme="majorHAnsi"/>
      <w:sz w:val="21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D9329C"/>
    <w:rPr>
      <w:rFonts w:asciiTheme="majorHAnsi" w:hAnsiTheme="majorHAnsi"/>
      <w:sz w:val="21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329C"/>
    <w:rPr>
      <w:rFonts w:eastAsiaTheme="majorEastAsia" w:cstheme="majorBidi"/>
      <w:color w:val="1D3251" w:themeColor="accent1"/>
      <w:sz w:val="21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9329C"/>
    <w:rPr>
      <w:rFonts w:eastAsiaTheme="majorEastAsia" w:cstheme="majorBidi"/>
      <w:color w:val="1D3251" w:themeColor="accen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sv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lenecosta/Library/Containers/com.microsoft.Word/Data/Library/Application%20Support/Microsoft/Office/16.0/DTS/Search/%7b08AC3706-8323-CD4B-8B73-993C74E4520E%7dtf1165964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73715C1E28634281E390920703A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AA5F4-EFB3-8A4C-AC97-BD68B9C045B6}"/>
      </w:docPartPr>
      <w:docPartBody>
        <w:p w:rsidR="00000000" w:rsidRDefault="001B5A7A">
          <w:pPr>
            <w:pStyle w:val="FD73715C1E28634281E390920703A0AC"/>
          </w:pPr>
          <w:r w:rsidRPr="00D9329C">
            <w:rPr>
              <w:lang w:bidi="en-GB"/>
            </w:rPr>
            <w:t>Mira</w:t>
          </w:r>
        </w:p>
      </w:docPartBody>
    </w:docPart>
    <w:docPart>
      <w:docPartPr>
        <w:name w:val="81BA2104FEA06C47805883C026172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46866-43D4-6140-88D7-9DE8749ABC41}"/>
      </w:docPartPr>
      <w:docPartBody>
        <w:p w:rsidR="00000000" w:rsidRDefault="001B5A7A">
          <w:pPr>
            <w:pStyle w:val="81BA2104FEA06C47805883C026172014"/>
          </w:pPr>
          <w:r w:rsidRPr="00D9329C">
            <w:rPr>
              <w:lang w:bidi="en-GB"/>
            </w:rPr>
            <w:t>Brown</w:t>
          </w:r>
        </w:p>
      </w:docPartBody>
    </w:docPart>
    <w:docPart>
      <w:docPartPr>
        <w:name w:val="A24606CEE5F35F4FB3E255383D62C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98BE5-C72B-EC48-82D2-CF4FB3351F4A}"/>
      </w:docPartPr>
      <w:docPartBody>
        <w:p w:rsidR="00000000" w:rsidRDefault="001B5A7A">
          <w:pPr>
            <w:pStyle w:val="A24606CEE5F35F4FB3E255383D62C5AB"/>
          </w:pPr>
          <w:r w:rsidRPr="00D9329C">
            <w:rPr>
              <w:lang w:bidi="en-GB"/>
            </w:rPr>
            <w:t>PROFESSIONAL TITLE</w:t>
          </w:r>
        </w:p>
      </w:docPartBody>
    </w:docPart>
    <w:docPart>
      <w:docPartPr>
        <w:name w:val="96E5EE39B3F0CD4D92D430AF8B593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BBBE5-924C-BC4D-BA22-E7B17BA9D1C2}"/>
      </w:docPartPr>
      <w:docPartBody>
        <w:p w:rsidR="00000000" w:rsidRDefault="001B5A7A">
          <w:pPr>
            <w:pStyle w:val="96E5EE39B3F0CD4D92D430AF8B5938B9"/>
          </w:pPr>
          <w:r w:rsidRPr="00D9329C">
            <w:rPr>
              <w:lang w:bidi="en-GB"/>
            </w:rPr>
            <w:t>Phone number</w:t>
          </w:r>
        </w:p>
      </w:docPartBody>
    </w:docPart>
    <w:docPart>
      <w:docPartPr>
        <w:name w:val="E51AAEB61B8D0041814C6E5AFEF40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5AB3D-2917-014E-92B9-AAE1A44C6F19}"/>
      </w:docPartPr>
      <w:docPartBody>
        <w:p w:rsidR="00000000" w:rsidRDefault="001B5A7A">
          <w:pPr>
            <w:pStyle w:val="E51AAEB61B8D0041814C6E5AFEF40C45"/>
          </w:pPr>
          <w:r w:rsidRPr="00D9329C">
            <w:rPr>
              <w:lang w:bidi="en-GB"/>
            </w:rPr>
            <w:t>ABOUT ME</w:t>
          </w:r>
        </w:p>
      </w:docPartBody>
    </w:docPart>
    <w:docPart>
      <w:docPartPr>
        <w:name w:val="32E14D83E1324E49AB361032490D3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F49A4-68C9-FA45-AD44-A8DA052D1064}"/>
      </w:docPartPr>
      <w:docPartBody>
        <w:p w:rsidR="00000000" w:rsidRDefault="001B5A7A">
          <w:pPr>
            <w:pStyle w:val="32E14D83E1324E49AB361032490D34A7"/>
          </w:pPr>
          <w:r w:rsidRPr="00D9329C">
            <w:rPr>
              <w:lang w:bidi="en-GB"/>
            </w:rPr>
            <w:t>Email address</w:t>
          </w:r>
        </w:p>
      </w:docPartBody>
    </w:docPart>
    <w:docPart>
      <w:docPartPr>
        <w:name w:val="8EDE240A9CE00E4DAAC09FAAA620D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A6A9D-EB5A-1B45-88D5-EC868FA2924D}"/>
      </w:docPartPr>
      <w:docPartBody>
        <w:p w:rsidR="00000000" w:rsidRDefault="001B5A7A">
          <w:pPr>
            <w:pStyle w:val="8EDE240A9CE00E4DAAC09FAAA620DEC2"/>
          </w:pPr>
          <w:r w:rsidRPr="00D9329C">
            <w:rPr>
              <w:lang w:bidi="en-GB"/>
            </w:rPr>
            <w:t>Town/City/County/Region/</w:t>
          </w:r>
          <w:r>
            <w:rPr>
              <w:lang w:bidi="en-GB"/>
            </w:rPr>
            <w:br/>
          </w:r>
          <w:r w:rsidRPr="00D9329C">
            <w:rPr>
              <w:lang w:bidi="en-GB"/>
            </w:rPr>
            <w:t>Country</w:t>
          </w:r>
        </w:p>
      </w:docPartBody>
    </w:docPart>
    <w:docPart>
      <w:docPartPr>
        <w:name w:val="D1584629C44AB740B1A11C9AD3164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A6619-CCD7-7241-A4F7-296452512706}"/>
      </w:docPartPr>
      <w:docPartBody>
        <w:p w:rsidR="00000000" w:rsidRDefault="001B5A7A">
          <w:pPr>
            <w:pStyle w:val="D1584629C44AB740B1A11C9AD3164376"/>
          </w:pPr>
          <w:r w:rsidRPr="00D9329C">
            <w:rPr>
              <w:lang w:bidi="en-GB"/>
            </w:rPr>
            <w:t>Short Bio or introduction to your career and what you have accomplished. Lorem ipsum dolor sit amet, consectetur adipiscing elit.</w:t>
          </w:r>
        </w:p>
      </w:docPartBody>
    </w:docPart>
    <w:docPart>
      <w:docPartPr>
        <w:name w:val="0F3E5F826C3B6D4795E6B835B051D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1C4A7-6986-B345-BB91-386F143AC58E}"/>
      </w:docPartPr>
      <w:docPartBody>
        <w:p w:rsidR="00000000" w:rsidRDefault="001B5A7A">
          <w:pPr>
            <w:pStyle w:val="0F3E5F826C3B6D4795E6B835B051D0E1"/>
          </w:pPr>
          <w:r w:rsidRPr="00D9329C">
            <w:rPr>
              <w:lang w:bidi="en-GB"/>
            </w:rPr>
            <w:t xml:space="preserve">Ut fermentum a </w:t>
          </w:r>
          <w:r w:rsidRPr="00D9329C">
            <w:rPr>
              <w:lang w:bidi="en-GB"/>
            </w:rPr>
            <w:t>magna ut eleifend. Integer convallis suscipit ante eu varius. 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51BFE3562CE9AC448EA6B2D596064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9BE19-08BC-EF47-B2EE-794A2345B931}"/>
      </w:docPartPr>
      <w:docPartBody>
        <w:p w:rsidR="00000000" w:rsidRDefault="001B5A7A">
          <w:pPr>
            <w:pStyle w:val="51BFE3562CE9AC448EA6B2D596064945"/>
          </w:pPr>
          <w:r w:rsidRPr="00D9329C">
            <w:rPr>
              <w:rFonts w:eastAsia="Rockwell" w:hAnsi="Rockwell" w:cs="Rockwell"/>
              <w:noProof/>
              <w:color w:val="4472C4" w:themeColor="accent1"/>
              <w:kern w:val="24"/>
              <w:lang w:bidi="en-GB"/>
            </w:rPr>
            <w:t>LinkedIn</w:t>
          </w:r>
        </w:p>
      </w:docPartBody>
    </w:docPart>
    <w:docPart>
      <w:docPartPr>
        <w:name w:val="A168A91CEC0AAF4993818C79B371D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DD1A8-B027-3449-9B19-8A420BF38B6D}"/>
      </w:docPartPr>
      <w:docPartBody>
        <w:p w:rsidR="00000000" w:rsidRDefault="001B5A7A">
          <w:pPr>
            <w:pStyle w:val="A168A91CEC0AAF4993818C79B371D08A"/>
          </w:pPr>
          <w:r w:rsidRPr="00D9329C">
            <w:rPr>
              <w:rFonts w:eastAsia="Rockwell" w:hAnsi="Rockwell" w:cs="Rockwell"/>
              <w:noProof/>
              <w:color w:val="4472C4" w:themeColor="accent1"/>
              <w:kern w:val="24"/>
              <w:lang w:bidi="en-GB"/>
            </w:rPr>
            <w:t>Skype</w:t>
          </w:r>
        </w:p>
      </w:docPartBody>
    </w:docPart>
    <w:docPart>
      <w:docPartPr>
        <w:name w:val="063A13BDB5DA874FB6FB5AA53F64A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8DACB-DC0F-684B-B825-DA18C831B9BC}"/>
      </w:docPartPr>
      <w:docPartBody>
        <w:p w:rsidR="00000000" w:rsidRDefault="001B5A7A">
          <w:pPr>
            <w:pStyle w:val="063A13BDB5DA874FB6FB5AA53F64A5B1"/>
          </w:pPr>
          <w:r w:rsidRPr="00D9329C">
            <w:rPr>
              <w:rFonts w:eastAsia="Rockwell" w:hAnsi="Rockwell" w:cs="Rockwell"/>
              <w:noProof/>
              <w:color w:val="4472C4" w:themeColor="accent1"/>
              <w:kern w:val="24"/>
              <w:lang w:bidi="en-GB"/>
            </w:rPr>
            <w:t>Website</w:t>
          </w:r>
        </w:p>
      </w:docPartBody>
    </w:docPart>
    <w:docPart>
      <w:docPartPr>
        <w:name w:val="41872DDB04A286439CD69AE210F5B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654E1-A23E-EE40-99C3-8CBAF71B3D77}"/>
      </w:docPartPr>
      <w:docPartBody>
        <w:p w:rsidR="00000000" w:rsidRDefault="001B5A7A">
          <w:pPr>
            <w:pStyle w:val="41872DDB04A286439CD69AE210F5BABB"/>
          </w:pPr>
          <w:r w:rsidRPr="00D9329C">
            <w:rPr>
              <w:lang w:bidi="en-GB"/>
            </w:rPr>
            <w:t>Skills</w:t>
          </w:r>
        </w:p>
      </w:docPartBody>
    </w:docPart>
    <w:docPart>
      <w:docPartPr>
        <w:name w:val="A1553738BA804D4298BCCAC2DD376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2913E-27F9-1E4C-A98F-78CDFDBA0E28}"/>
      </w:docPartPr>
      <w:docPartBody>
        <w:p w:rsidR="00000000" w:rsidRDefault="001B5A7A">
          <w:pPr>
            <w:pStyle w:val="A1553738BA804D4298BCCAC2DD3767D7"/>
          </w:pPr>
          <w:r w:rsidRPr="00D9329C">
            <w:rPr>
              <w:lang w:bidi="en-GB"/>
            </w:rPr>
            <w:t>Education</w:t>
          </w:r>
        </w:p>
      </w:docPartBody>
    </w:docPart>
    <w:docPart>
      <w:docPartPr>
        <w:name w:val="97B909D85960424D9EACAB6461285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2A8CC-9243-6946-B377-BCDE3253F362}"/>
      </w:docPartPr>
      <w:docPartBody>
        <w:p w:rsidR="00000000" w:rsidRDefault="001B5A7A">
          <w:pPr>
            <w:pStyle w:val="97B909D85960424D9EACAB6461285C7B"/>
          </w:pPr>
          <w:r w:rsidRPr="00D9329C">
            <w:rPr>
              <w:lang w:bidi="en-GB"/>
            </w:rPr>
            <w:t>Degree/Diploma name</w:t>
          </w:r>
        </w:p>
      </w:docPartBody>
    </w:docPart>
    <w:docPart>
      <w:docPartPr>
        <w:name w:val="2F8B4948D9605246B5DB75D4C8C4A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DB5B7-99B4-AF49-956F-22ED1F86DA10}"/>
      </w:docPartPr>
      <w:docPartBody>
        <w:p w:rsidR="00000000" w:rsidRDefault="001B5A7A">
          <w:pPr>
            <w:pStyle w:val="2F8B4948D9605246B5DB75D4C8C4A26C"/>
          </w:pPr>
          <w:r w:rsidRPr="00D9329C">
            <w:rPr>
              <w:rFonts w:eastAsia="Corbel" w:hAnsi="Corbel" w:cs="Corbel"/>
              <w:kern w:val="24"/>
              <w:lang w:bidi="en-GB"/>
            </w:rPr>
            <w:t>University or college name</w:t>
          </w:r>
        </w:p>
      </w:docPartBody>
    </w:docPart>
    <w:docPart>
      <w:docPartPr>
        <w:name w:val="39901F57952F50468B6F8FD3F7A00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9DBD8-384A-EE45-B9A3-98960635832F}"/>
      </w:docPartPr>
      <w:docPartBody>
        <w:p w:rsidR="00000000" w:rsidRDefault="001B5A7A">
          <w:pPr>
            <w:pStyle w:val="39901F57952F50468B6F8FD3F7A003F2"/>
          </w:pPr>
          <w:r w:rsidRPr="00D9329C">
            <w:rPr>
              <w:lang w:bidi="en-GB"/>
            </w:rPr>
            <w:t>20YY-20YY</w:t>
          </w:r>
        </w:p>
      </w:docPartBody>
    </w:docPart>
    <w:docPart>
      <w:docPartPr>
        <w:name w:val="4AFE342F19811445B3FBBF7329C0C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9664C-F4E1-C148-AC4D-552FA6C5154F}"/>
      </w:docPartPr>
      <w:docPartBody>
        <w:p w:rsidR="00000000" w:rsidRDefault="001B5A7A">
          <w:pPr>
            <w:pStyle w:val="4AFE342F19811445B3FBBF7329C0CB91"/>
          </w:pPr>
          <w:r w:rsidRPr="00D9329C">
            <w:rPr>
              <w:lang w:bidi="en-GB"/>
            </w:rPr>
            <w:t>Degree/Diploma name</w:t>
          </w:r>
        </w:p>
      </w:docPartBody>
    </w:docPart>
    <w:docPart>
      <w:docPartPr>
        <w:name w:val="408F8AAFDA33824B91339D55E383B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FCC52-9DCC-144F-8A76-6E49F9A29304}"/>
      </w:docPartPr>
      <w:docPartBody>
        <w:p w:rsidR="00000000" w:rsidRDefault="001B5A7A">
          <w:pPr>
            <w:pStyle w:val="408F8AAFDA33824B91339D55E383B021"/>
          </w:pPr>
          <w:r w:rsidRPr="00D9329C">
            <w:rPr>
              <w:rFonts w:eastAsia="Corbel" w:hAnsi="Corbel" w:cs="Corbel"/>
              <w:kern w:val="24"/>
              <w:lang w:bidi="en-GB"/>
            </w:rPr>
            <w:t>University or college name</w:t>
          </w:r>
        </w:p>
      </w:docPartBody>
    </w:docPart>
    <w:docPart>
      <w:docPartPr>
        <w:name w:val="79AE76523EF4AE42AF30EAF3DE121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07766-D54E-8746-A8E8-8B8DBEF3126D}"/>
      </w:docPartPr>
      <w:docPartBody>
        <w:p w:rsidR="00000000" w:rsidRDefault="001B5A7A">
          <w:pPr>
            <w:pStyle w:val="79AE76523EF4AE42AF30EAF3DE1217F0"/>
          </w:pPr>
          <w:r w:rsidRPr="00D9329C">
            <w:rPr>
              <w:lang w:bidi="en-GB"/>
            </w:rPr>
            <w:t>20YY-20YY</w:t>
          </w:r>
        </w:p>
      </w:docPartBody>
    </w:docPart>
    <w:docPart>
      <w:docPartPr>
        <w:name w:val="9B6D14AE88AE9541A8096737CB64B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45AB5-F8A8-1044-8F08-740983A87A61}"/>
      </w:docPartPr>
      <w:docPartBody>
        <w:p w:rsidR="00000000" w:rsidRDefault="001B5A7A">
          <w:pPr>
            <w:pStyle w:val="9B6D14AE88AE9541A8096737CB64B584"/>
          </w:pPr>
          <w:r w:rsidRPr="00D9329C">
            <w:rPr>
              <w:lang w:bidi="en-GB"/>
            </w:rPr>
            <w:t>Degree/Diploma name</w:t>
          </w:r>
        </w:p>
      </w:docPartBody>
    </w:docPart>
    <w:docPart>
      <w:docPartPr>
        <w:name w:val="BD07FB16ED7F3D4FAF73E849037D0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FE64-1A36-ED47-85D1-13F879D09504}"/>
      </w:docPartPr>
      <w:docPartBody>
        <w:p w:rsidR="00000000" w:rsidRDefault="001B5A7A">
          <w:pPr>
            <w:pStyle w:val="BD07FB16ED7F3D4FAF73E849037D0F1F"/>
          </w:pPr>
          <w:r w:rsidRPr="00D9329C">
            <w:rPr>
              <w:rFonts w:eastAsia="Corbel" w:hAnsi="Corbel" w:cs="Corbel"/>
              <w:kern w:val="24"/>
              <w:lang w:bidi="en-GB"/>
            </w:rPr>
            <w:t>University or college name</w:t>
          </w:r>
        </w:p>
      </w:docPartBody>
    </w:docPart>
    <w:docPart>
      <w:docPartPr>
        <w:name w:val="B664CD2C74503140BFB78DCE6A956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B3361-9297-3E4B-A4BD-36EF417FF942}"/>
      </w:docPartPr>
      <w:docPartBody>
        <w:p w:rsidR="00000000" w:rsidRDefault="001B5A7A">
          <w:pPr>
            <w:pStyle w:val="B664CD2C74503140BFB78DCE6A95614F"/>
          </w:pPr>
          <w:r w:rsidRPr="00D9329C">
            <w:rPr>
              <w:lang w:bidi="en-GB"/>
            </w:rPr>
            <w:t>20YY-20YY</w:t>
          </w:r>
        </w:p>
      </w:docPartBody>
    </w:docPart>
    <w:docPart>
      <w:docPartPr>
        <w:name w:val="ACC346EE3E00434F9A6204263DB21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7070E-892B-2B48-AB49-12779ACB10DB}"/>
      </w:docPartPr>
      <w:docPartBody>
        <w:p w:rsidR="00000000" w:rsidRDefault="001B5A7A">
          <w:pPr>
            <w:pStyle w:val="ACC346EE3E00434F9A6204263DB213BC"/>
          </w:pPr>
          <w:r w:rsidRPr="00D9329C">
            <w:rPr>
              <w:lang w:bidi="en-GB"/>
            </w:rPr>
            <w:t>Experience</w:t>
          </w:r>
        </w:p>
      </w:docPartBody>
    </w:docPart>
    <w:docPart>
      <w:docPartPr>
        <w:name w:val="B28B99FDD714CF43BE61969ED8C5A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3E544-29EA-E24C-9CC0-4D197A7D31B1}"/>
      </w:docPartPr>
      <w:docPartBody>
        <w:p w:rsidR="00000000" w:rsidRDefault="001B5A7A">
          <w:pPr>
            <w:pStyle w:val="B28B99FDD714CF43BE61969ED8C5AC35"/>
          </w:pPr>
          <w:r w:rsidRPr="00D9329C">
            <w:rPr>
              <w:lang w:bidi="en-GB"/>
            </w:rPr>
            <w:t>Place Job Title Here</w:t>
          </w:r>
        </w:p>
      </w:docPartBody>
    </w:docPart>
    <w:docPart>
      <w:docPartPr>
        <w:name w:val="FE4598CE97E23E46910E73F9327A0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BC218-A9D4-8744-B343-4EE40166308E}"/>
      </w:docPartPr>
      <w:docPartBody>
        <w:p w:rsidR="00000000" w:rsidRDefault="001B5A7A">
          <w:pPr>
            <w:pStyle w:val="FE4598CE97E23E46910E73F9327A05B8"/>
          </w:pPr>
          <w:r w:rsidRPr="00D9329C">
            <w:rPr>
              <w:lang w:bidi="en-GB"/>
            </w:rPr>
            <w:t xml:space="preserve">Company </w:t>
          </w:r>
          <w:r w:rsidRPr="00D9329C">
            <w:rPr>
              <w:lang w:bidi="en-GB"/>
            </w:rPr>
            <w:t>Name/Location/Date Worked</w:t>
          </w:r>
        </w:p>
      </w:docPartBody>
    </w:docPart>
    <w:docPart>
      <w:docPartPr>
        <w:name w:val="871BF4A616DE01469C3F8D6682C88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F8069-40D8-A249-B414-9A4F4252FCA3}"/>
      </w:docPartPr>
      <w:docPartBody>
        <w:p w:rsidR="00000000" w:rsidRDefault="001B5A7A">
          <w:pPr>
            <w:pStyle w:val="871BF4A616DE01469C3F8D6682C88989"/>
          </w:pPr>
          <w:r w:rsidRPr="00D9329C">
            <w:rPr>
              <w:rStyle w:val="JobDescriptionChar"/>
              <w:lang w:bidi="en-GB"/>
            </w:rPr>
            <w:t>Short Description of your role in the company. Lorem ipsum dolor sit amet, consectetur adipiscing elit. Etiam aliquet eu mi quis lacinia.</w:t>
          </w:r>
        </w:p>
      </w:docPartBody>
    </w:docPart>
    <w:docPart>
      <w:docPartPr>
        <w:name w:val="2D3C2836AD122747A97090EF0FD6F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08664-5D3C-8A48-8185-7F5C8287659A}"/>
      </w:docPartPr>
      <w:docPartBody>
        <w:p w:rsidR="008728E7" w:rsidRPr="00D9329C" w:rsidRDefault="001B5A7A" w:rsidP="00A6425D">
          <w:pPr>
            <w:pStyle w:val="ListBullet"/>
            <w:rPr>
              <w:lang w:val="en-GB"/>
            </w:rPr>
          </w:pPr>
          <w:r w:rsidRPr="00D9329C">
            <w:rPr>
              <w:lang w:val="en-GB" w:bidi="en-GB"/>
            </w:rPr>
            <w:t>Bulleted job description</w:t>
          </w:r>
        </w:p>
        <w:p w:rsidR="008728E7" w:rsidRPr="00D9329C" w:rsidRDefault="001B5A7A" w:rsidP="00A6425D">
          <w:pPr>
            <w:pStyle w:val="ListBullet"/>
            <w:rPr>
              <w:lang w:val="en-GB"/>
            </w:rPr>
          </w:pPr>
          <w:r w:rsidRPr="00D9329C">
            <w:rPr>
              <w:lang w:val="en-GB" w:bidi="en-GB"/>
            </w:rPr>
            <w:t>Bulleted job description</w:t>
          </w:r>
        </w:p>
        <w:p w:rsidR="00000000" w:rsidRDefault="001B5A7A">
          <w:pPr>
            <w:pStyle w:val="2D3C2836AD122747A97090EF0FD6FD61"/>
          </w:pPr>
          <w:r w:rsidRPr="00D9329C">
            <w:rPr>
              <w:lang w:bidi="en-GB"/>
            </w:rPr>
            <w:t>Bulleted job description</w:t>
          </w:r>
        </w:p>
      </w:docPartBody>
    </w:docPart>
    <w:docPart>
      <w:docPartPr>
        <w:name w:val="643FB7E6EA63BF49BCFE8EA2288AE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D6584-699A-4F4B-8408-C38934B7192D}"/>
      </w:docPartPr>
      <w:docPartBody>
        <w:p w:rsidR="00000000" w:rsidRDefault="001B5A7A">
          <w:pPr>
            <w:pStyle w:val="643FB7E6EA63BF49BCFE8EA2288AEABD"/>
          </w:pPr>
          <w:r w:rsidRPr="00D9329C">
            <w:rPr>
              <w:lang w:bidi="en-GB"/>
            </w:rPr>
            <w:t>Place Job Title H</w:t>
          </w:r>
          <w:r w:rsidRPr="00D9329C">
            <w:rPr>
              <w:lang w:bidi="en-GB"/>
            </w:rPr>
            <w:t>ere</w:t>
          </w:r>
        </w:p>
      </w:docPartBody>
    </w:docPart>
    <w:docPart>
      <w:docPartPr>
        <w:name w:val="444C0BA997E2374484A29196D3A72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8B442-7F05-8A48-BC45-D61E34E4A9FD}"/>
      </w:docPartPr>
      <w:docPartBody>
        <w:p w:rsidR="00000000" w:rsidRDefault="001B5A7A">
          <w:pPr>
            <w:pStyle w:val="444C0BA997E2374484A29196D3A72D9E"/>
          </w:pPr>
          <w:r w:rsidRPr="00D9329C">
            <w:rPr>
              <w:lang w:bidi="en-GB"/>
            </w:rPr>
            <w:t>Company Name/Location/Date Worked</w:t>
          </w:r>
        </w:p>
      </w:docPartBody>
    </w:docPart>
    <w:docPart>
      <w:docPartPr>
        <w:name w:val="E276034CB3C1E54BA726B62C6FC1C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8913C-B008-8C4E-9B90-F2EC1F1FCD7D}"/>
      </w:docPartPr>
      <w:docPartBody>
        <w:p w:rsidR="00000000" w:rsidRDefault="001B5A7A">
          <w:pPr>
            <w:pStyle w:val="E276034CB3C1E54BA726B62C6FC1C723"/>
          </w:pPr>
          <w:r w:rsidRPr="00D9329C">
            <w:rPr>
              <w:rStyle w:val="JobDescriptionChar"/>
              <w:lang w:bidi="en-GB"/>
            </w:rPr>
            <w:t>Short Description of your role in the company. Lorem ipsum dolor sit amet, consectetur adipiscing elit. Etiam aliquet eu mi quis lacinia.</w:t>
          </w:r>
        </w:p>
      </w:docPartBody>
    </w:docPart>
    <w:docPart>
      <w:docPartPr>
        <w:name w:val="26588C9F93048C45838120FDD6B3E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316C4-8743-7942-93D9-20387AA15E95}"/>
      </w:docPartPr>
      <w:docPartBody>
        <w:p w:rsidR="008728E7" w:rsidRPr="00D9329C" w:rsidRDefault="001B5A7A" w:rsidP="00A6425D">
          <w:pPr>
            <w:pStyle w:val="ListBullet"/>
            <w:rPr>
              <w:lang w:val="en-GB"/>
            </w:rPr>
          </w:pPr>
          <w:r w:rsidRPr="00D9329C">
            <w:rPr>
              <w:lang w:val="en-GB" w:bidi="en-GB"/>
            </w:rPr>
            <w:t>Bulleted job description</w:t>
          </w:r>
        </w:p>
        <w:p w:rsidR="008728E7" w:rsidRPr="00D9329C" w:rsidRDefault="001B5A7A" w:rsidP="00A6425D">
          <w:pPr>
            <w:pStyle w:val="ListBullet"/>
            <w:rPr>
              <w:lang w:val="en-GB"/>
            </w:rPr>
          </w:pPr>
          <w:r w:rsidRPr="00D9329C">
            <w:rPr>
              <w:lang w:val="en-GB" w:bidi="en-GB"/>
            </w:rPr>
            <w:t>Bulleted job description</w:t>
          </w:r>
        </w:p>
        <w:p w:rsidR="00000000" w:rsidRDefault="001B5A7A">
          <w:pPr>
            <w:pStyle w:val="26588C9F93048C45838120FDD6B3EC78"/>
          </w:pPr>
          <w:r w:rsidRPr="00D9329C">
            <w:rPr>
              <w:lang w:bidi="en-GB"/>
            </w:rPr>
            <w:t xml:space="preserve">Bulleted job </w:t>
          </w:r>
          <w:r w:rsidRPr="00D9329C">
            <w:rPr>
              <w:lang w:bidi="en-GB"/>
            </w:rPr>
            <w:t>description</w:t>
          </w:r>
        </w:p>
      </w:docPartBody>
    </w:docPart>
    <w:docPart>
      <w:docPartPr>
        <w:name w:val="B502912C9786A646850595E82B397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6080A-CDF3-E54E-A15F-274B42067227}"/>
      </w:docPartPr>
      <w:docPartBody>
        <w:p w:rsidR="00000000" w:rsidRDefault="001B5A7A">
          <w:pPr>
            <w:pStyle w:val="B502912C9786A646850595E82B397E32"/>
          </w:pPr>
          <w:r w:rsidRPr="00D9329C">
            <w:rPr>
              <w:lang w:bidi="en-GB"/>
            </w:rPr>
            <w:t>Place Job Title Here</w:t>
          </w:r>
        </w:p>
      </w:docPartBody>
    </w:docPart>
    <w:docPart>
      <w:docPartPr>
        <w:name w:val="9F2A7297302B69449615C8BB0490C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7A8D3-C669-0048-98D3-D4EC05583875}"/>
      </w:docPartPr>
      <w:docPartBody>
        <w:p w:rsidR="00000000" w:rsidRDefault="001B5A7A">
          <w:pPr>
            <w:pStyle w:val="9F2A7297302B69449615C8BB0490CF13"/>
          </w:pPr>
          <w:r w:rsidRPr="00D9329C">
            <w:rPr>
              <w:lang w:bidi="en-GB"/>
            </w:rPr>
            <w:t>Company Name/Location/Date Worked</w:t>
          </w:r>
        </w:p>
      </w:docPartBody>
    </w:docPart>
    <w:docPart>
      <w:docPartPr>
        <w:name w:val="0F7E7C4E4C362041809C43AE9A0F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EC953-03EB-0844-853F-94723F8D6324}"/>
      </w:docPartPr>
      <w:docPartBody>
        <w:p w:rsidR="00000000" w:rsidRDefault="001B5A7A">
          <w:pPr>
            <w:pStyle w:val="0F7E7C4E4C362041809C43AE9A0F0AFB"/>
          </w:pPr>
          <w:r w:rsidRPr="00D9329C">
            <w:rPr>
              <w:rStyle w:val="JobDescriptionChar"/>
              <w:lang w:bidi="en-GB"/>
            </w:rPr>
            <w:t>Short Description of your role in the company. Lorem ipsum dolor sit amet, consectetur adipiscing elit. Etiam aliquet eu mi quis lacinia.</w:t>
          </w:r>
        </w:p>
      </w:docPartBody>
    </w:docPart>
    <w:docPart>
      <w:docPartPr>
        <w:name w:val="D458FF2A033BC84DA5625E11A20A5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83B1F-A6D1-7642-B199-6A1B198D6421}"/>
      </w:docPartPr>
      <w:docPartBody>
        <w:p w:rsidR="008728E7" w:rsidRPr="00D9329C" w:rsidRDefault="001B5A7A" w:rsidP="00A6425D">
          <w:pPr>
            <w:pStyle w:val="ListBullet"/>
            <w:rPr>
              <w:lang w:val="en-GB"/>
            </w:rPr>
          </w:pPr>
          <w:r w:rsidRPr="00D9329C">
            <w:rPr>
              <w:lang w:val="en-GB" w:bidi="en-GB"/>
            </w:rPr>
            <w:t>Bulleted job description</w:t>
          </w:r>
        </w:p>
        <w:p w:rsidR="008728E7" w:rsidRPr="00D9329C" w:rsidRDefault="001B5A7A" w:rsidP="00A6425D">
          <w:pPr>
            <w:pStyle w:val="ListBullet"/>
            <w:rPr>
              <w:lang w:val="en-GB"/>
            </w:rPr>
          </w:pPr>
          <w:r w:rsidRPr="00D9329C">
            <w:rPr>
              <w:lang w:val="en-GB" w:bidi="en-GB"/>
            </w:rPr>
            <w:t xml:space="preserve">Bulleted job </w:t>
          </w:r>
          <w:r w:rsidRPr="00D9329C">
            <w:rPr>
              <w:lang w:val="en-GB" w:bidi="en-GB"/>
            </w:rPr>
            <w:t>description</w:t>
          </w:r>
        </w:p>
        <w:p w:rsidR="00000000" w:rsidRDefault="001B5A7A">
          <w:pPr>
            <w:pStyle w:val="D458FF2A033BC84DA5625E11A20A599C"/>
          </w:pPr>
          <w:r w:rsidRPr="00D9329C">
            <w:rPr>
              <w:lang w:bidi="en-GB"/>
            </w:rPr>
            <w:t>Bulleted job description</w:t>
          </w:r>
        </w:p>
      </w:docPartBody>
    </w:docPart>
    <w:docPart>
      <w:docPartPr>
        <w:name w:val="65BF80BDD00F1A428E509A69EF4BF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A6391-BEA7-C64A-BD52-D2889104B516}"/>
      </w:docPartPr>
      <w:docPartBody>
        <w:p w:rsidR="00000000" w:rsidRDefault="001B5A7A">
          <w:pPr>
            <w:pStyle w:val="65BF80BDD00F1A428E509A69EF4BF725"/>
          </w:pPr>
          <w:r>
            <w:rPr>
              <w:lang w:bidi="en-GB"/>
            </w:rPr>
            <w:t>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7A"/>
    <w:rsid w:val="001B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3715C1E28634281E390920703A0AC">
    <w:name w:val="FD73715C1E28634281E390920703A0AC"/>
  </w:style>
  <w:style w:type="paragraph" w:customStyle="1" w:styleId="81BA2104FEA06C47805883C026172014">
    <w:name w:val="81BA2104FEA06C47805883C026172014"/>
  </w:style>
  <w:style w:type="paragraph" w:customStyle="1" w:styleId="A24606CEE5F35F4FB3E255383D62C5AB">
    <w:name w:val="A24606CEE5F35F4FB3E255383D62C5AB"/>
  </w:style>
  <w:style w:type="paragraph" w:customStyle="1" w:styleId="96E5EE39B3F0CD4D92D430AF8B5938B9">
    <w:name w:val="96E5EE39B3F0CD4D92D430AF8B5938B9"/>
  </w:style>
  <w:style w:type="paragraph" w:customStyle="1" w:styleId="E51AAEB61B8D0041814C6E5AFEF40C45">
    <w:name w:val="E51AAEB61B8D0041814C6E5AFEF40C45"/>
  </w:style>
  <w:style w:type="paragraph" w:customStyle="1" w:styleId="32E14D83E1324E49AB361032490D34A7">
    <w:name w:val="32E14D83E1324E49AB361032490D34A7"/>
  </w:style>
  <w:style w:type="paragraph" w:customStyle="1" w:styleId="8EDE240A9CE00E4DAAC09FAAA620DEC2">
    <w:name w:val="8EDE240A9CE00E4DAAC09FAAA620DEC2"/>
  </w:style>
  <w:style w:type="paragraph" w:customStyle="1" w:styleId="D1584629C44AB740B1A11C9AD3164376">
    <w:name w:val="D1584629C44AB740B1A11C9AD3164376"/>
  </w:style>
  <w:style w:type="paragraph" w:customStyle="1" w:styleId="0F3E5F826C3B6D4795E6B835B051D0E1">
    <w:name w:val="0F3E5F826C3B6D4795E6B835B051D0E1"/>
  </w:style>
  <w:style w:type="paragraph" w:customStyle="1" w:styleId="51BFE3562CE9AC448EA6B2D596064945">
    <w:name w:val="51BFE3562CE9AC448EA6B2D596064945"/>
  </w:style>
  <w:style w:type="paragraph" w:customStyle="1" w:styleId="A168A91CEC0AAF4993818C79B371D08A">
    <w:name w:val="A168A91CEC0AAF4993818C79B371D08A"/>
  </w:style>
  <w:style w:type="paragraph" w:customStyle="1" w:styleId="063A13BDB5DA874FB6FB5AA53F64A5B1">
    <w:name w:val="063A13BDB5DA874FB6FB5AA53F64A5B1"/>
  </w:style>
  <w:style w:type="paragraph" w:customStyle="1" w:styleId="41872DDB04A286439CD69AE210F5BABB">
    <w:name w:val="41872DDB04A286439CD69AE210F5BABB"/>
  </w:style>
  <w:style w:type="paragraph" w:customStyle="1" w:styleId="A1553738BA804D4298BCCAC2DD3767D7">
    <w:name w:val="A1553738BA804D4298BCCAC2DD3767D7"/>
  </w:style>
  <w:style w:type="paragraph" w:customStyle="1" w:styleId="97B909D85960424D9EACAB6461285C7B">
    <w:name w:val="97B909D85960424D9EACAB6461285C7B"/>
  </w:style>
  <w:style w:type="paragraph" w:customStyle="1" w:styleId="2F8B4948D9605246B5DB75D4C8C4A26C">
    <w:name w:val="2F8B4948D9605246B5DB75D4C8C4A26C"/>
  </w:style>
  <w:style w:type="paragraph" w:customStyle="1" w:styleId="39901F57952F50468B6F8FD3F7A003F2">
    <w:name w:val="39901F57952F50468B6F8FD3F7A003F2"/>
  </w:style>
  <w:style w:type="paragraph" w:customStyle="1" w:styleId="4AFE342F19811445B3FBBF7329C0CB91">
    <w:name w:val="4AFE342F19811445B3FBBF7329C0CB91"/>
  </w:style>
  <w:style w:type="paragraph" w:customStyle="1" w:styleId="408F8AAFDA33824B91339D55E383B021">
    <w:name w:val="408F8AAFDA33824B91339D55E383B021"/>
  </w:style>
  <w:style w:type="paragraph" w:customStyle="1" w:styleId="79AE76523EF4AE42AF30EAF3DE1217F0">
    <w:name w:val="79AE76523EF4AE42AF30EAF3DE1217F0"/>
  </w:style>
  <w:style w:type="paragraph" w:customStyle="1" w:styleId="9B6D14AE88AE9541A8096737CB64B584">
    <w:name w:val="9B6D14AE88AE9541A8096737CB64B584"/>
  </w:style>
  <w:style w:type="paragraph" w:customStyle="1" w:styleId="BD07FB16ED7F3D4FAF73E849037D0F1F">
    <w:name w:val="BD07FB16ED7F3D4FAF73E849037D0F1F"/>
  </w:style>
  <w:style w:type="paragraph" w:customStyle="1" w:styleId="B664CD2C74503140BFB78DCE6A95614F">
    <w:name w:val="B664CD2C74503140BFB78DCE6A95614F"/>
  </w:style>
  <w:style w:type="paragraph" w:customStyle="1" w:styleId="ACC346EE3E00434F9A6204263DB213BC">
    <w:name w:val="ACC346EE3E00434F9A6204263DB213BC"/>
  </w:style>
  <w:style w:type="paragraph" w:customStyle="1" w:styleId="B28B99FDD714CF43BE61969ED8C5AC35">
    <w:name w:val="B28B99FDD714CF43BE61969ED8C5AC35"/>
  </w:style>
  <w:style w:type="paragraph" w:customStyle="1" w:styleId="FE4598CE97E23E46910E73F9327A05B8">
    <w:name w:val="FE4598CE97E23E46910E73F9327A05B8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line="288" w:lineRule="auto"/>
    </w:pPr>
    <w:rPr>
      <w:color w:val="262626" w:themeColor="text1" w:themeTint="D9"/>
      <w:sz w:val="18"/>
      <w:szCs w:val="18"/>
      <w:lang w:val="en-US" w:eastAsia="en-US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color w:val="262626" w:themeColor="text1" w:themeTint="D9"/>
      <w:sz w:val="18"/>
      <w:szCs w:val="18"/>
      <w:lang w:val="en-US" w:eastAsia="en-US"/>
    </w:rPr>
  </w:style>
  <w:style w:type="paragraph" w:customStyle="1" w:styleId="871BF4A616DE01469C3F8D6682C88989">
    <w:name w:val="871BF4A616DE01469C3F8D6682C88989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160" w:line="288" w:lineRule="auto"/>
      <w:contextualSpacing/>
    </w:pPr>
    <w:rPr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2D3C2836AD122747A97090EF0FD6FD61">
    <w:name w:val="2D3C2836AD122747A97090EF0FD6FD61"/>
  </w:style>
  <w:style w:type="paragraph" w:customStyle="1" w:styleId="643FB7E6EA63BF49BCFE8EA2288AEABD">
    <w:name w:val="643FB7E6EA63BF49BCFE8EA2288AEABD"/>
  </w:style>
  <w:style w:type="paragraph" w:customStyle="1" w:styleId="444C0BA997E2374484A29196D3A72D9E">
    <w:name w:val="444C0BA997E2374484A29196D3A72D9E"/>
  </w:style>
  <w:style w:type="paragraph" w:customStyle="1" w:styleId="E276034CB3C1E54BA726B62C6FC1C723">
    <w:name w:val="E276034CB3C1E54BA726B62C6FC1C723"/>
  </w:style>
  <w:style w:type="paragraph" w:customStyle="1" w:styleId="26588C9F93048C45838120FDD6B3EC78">
    <w:name w:val="26588C9F93048C45838120FDD6B3EC78"/>
  </w:style>
  <w:style w:type="paragraph" w:customStyle="1" w:styleId="B502912C9786A646850595E82B397E32">
    <w:name w:val="B502912C9786A646850595E82B397E32"/>
  </w:style>
  <w:style w:type="paragraph" w:customStyle="1" w:styleId="9F2A7297302B69449615C8BB0490CF13">
    <w:name w:val="9F2A7297302B69449615C8BB0490CF13"/>
  </w:style>
  <w:style w:type="paragraph" w:customStyle="1" w:styleId="0F7E7C4E4C362041809C43AE9A0F0AFB">
    <w:name w:val="0F7E7C4E4C362041809C43AE9A0F0AFB"/>
  </w:style>
  <w:style w:type="paragraph" w:customStyle="1" w:styleId="D458FF2A033BC84DA5625E11A20A599C">
    <w:name w:val="D458FF2A033BC84DA5625E11A20A599C"/>
  </w:style>
  <w:style w:type="paragraph" w:customStyle="1" w:styleId="65BF80BDD00F1A428E509A69EF4BF725">
    <w:name w:val="65BF80BDD00F1A428E509A69EF4BF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CV.dotx</Template>
  <TotalTime>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2022-01-05T16:26:00Z</dcterms:created>
  <dcterms:modified xsi:type="dcterms:W3CDTF">2022-01-05T16:26:00Z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